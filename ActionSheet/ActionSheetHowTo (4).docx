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6FB" w14:textId="3DA8C347" w:rsidR="001C09C1" w:rsidRDefault="00885023">
      <w:pPr>
        <w:pStyle w:val="Date"/>
      </w:pPr>
      <w:r>
        <w:t>27 Sep 2021</w:t>
      </w:r>
    </w:p>
    <w:p w14:paraId="79556A4D" w14:textId="7A1ED0C6" w:rsidR="001C09C1" w:rsidRDefault="00631BF7">
      <w:pPr>
        <w:pStyle w:val="Title"/>
      </w:pPr>
      <w:r>
        <w:t>ACTION SHEET</w:t>
      </w:r>
      <w:r w:rsidR="004B59BB">
        <w:t xml:space="preserve"> (</w:t>
      </w:r>
      <w:r w:rsidR="000B45FD">
        <w:t>1.0.1</w:t>
      </w:r>
      <w:r w:rsidR="004B59BB">
        <w:t>)</w:t>
      </w:r>
    </w:p>
    <w:p w14:paraId="5CDBF41F" w14:textId="606904B3" w:rsidR="001C09C1" w:rsidRDefault="00605C5E">
      <w:pPr>
        <w:pStyle w:val="Heading1"/>
      </w:pPr>
      <w:r>
        <w:t>Overview</w:t>
      </w:r>
    </w:p>
    <w:p w14:paraId="7D3135AE" w14:textId="4C87D688" w:rsidR="001C09C1" w:rsidRPr="00FE790B" w:rsidRDefault="00B504C1" w:rsidP="00412AF4">
      <w:pPr>
        <w:spacing w:after="0" w:line="240" w:lineRule="auto"/>
        <w:ind w:left="0"/>
        <w:rPr>
          <w:rFonts w:asciiTheme="majorHAnsi" w:eastAsia="Times New Roman" w:hAnsiTheme="majorHAnsi" w:cs="Times New Roman"/>
          <w:color w:val="auto"/>
          <w:lang w:val="en-IN" w:eastAsia="zh-CN"/>
        </w:rPr>
      </w:pPr>
      <w:r>
        <w:rPr>
          <w:rFonts w:ascii="Poppins Light" w:eastAsia="Times New Roman" w:hAnsi="Poppins Light" w:cs="Poppins Light"/>
          <w:color w:val="4A4A4A"/>
          <w:sz w:val="20"/>
          <w:szCs w:val="20"/>
          <w:shd w:val="clear" w:color="auto" w:fill="F9FAFC"/>
          <w:lang w:val="en-IN" w:eastAsia="zh-CN"/>
        </w:rPr>
        <w:t xml:space="preserve">   </w:t>
      </w:r>
      <w:r w:rsidR="00F4645E" w:rsidRPr="00FE790B">
        <w:rPr>
          <w:rFonts w:asciiTheme="majorHAnsi" w:eastAsia="Times New Roman" w:hAnsiTheme="majorHAnsi" w:cs="Poppins Light"/>
          <w:color w:val="4A4A4A"/>
          <w:shd w:val="clear" w:color="auto" w:fill="F9FAFC"/>
          <w:lang w:val="en-IN" w:eastAsia="zh-CN"/>
        </w:rPr>
        <w:t>An Action Sheet is a popover which presents user with a set of actions out of which one may be chosen.</w:t>
      </w:r>
    </w:p>
    <w:p w14:paraId="63E54E0B" w14:textId="6F848A60" w:rsidR="001C09C1" w:rsidRDefault="001624A9">
      <w:pPr>
        <w:pStyle w:val="Heading2"/>
      </w:pPr>
      <w:r>
        <w:t>Use case</w:t>
      </w:r>
    </w:p>
    <w:p w14:paraId="78A0194D" w14:textId="5C0B81E3" w:rsidR="004B59BB" w:rsidRPr="00FE790B" w:rsidRDefault="00CA1BC4" w:rsidP="003C6AF8">
      <w:pPr>
        <w:spacing w:after="0" w:line="240" w:lineRule="auto"/>
        <w:ind w:left="0"/>
        <w:rPr>
          <w:rFonts w:asciiTheme="majorHAnsi" w:eastAsia="Times New Roman" w:hAnsiTheme="majorHAnsi" w:cs="Times New Roman"/>
          <w:color w:val="auto"/>
          <w:lang w:val="en-IN" w:eastAsia="zh-CN"/>
        </w:rPr>
      </w:pPr>
      <w:r>
        <w:rPr>
          <w:rFonts w:ascii="Poppins Light" w:eastAsia="Times New Roman" w:hAnsi="Poppins Light" w:cs="Poppins Light"/>
          <w:color w:val="30353F"/>
          <w:sz w:val="20"/>
          <w:szCs w:val="20"/>
          <w:lang w:val="en-IN" w:eastAsia="zh-CN"/>
        </w:rPr>
        <w:t xml:space="preserve">             </w:t>
      </w:r>
      <w:r w:rsidR="00BB6F9B" w:rsidRPr="00FE790B">
        <w:rPr>
          <w:rFonts w:asciiTheme="majorHAnsi" w:eastAsia="Times New Roman" w:hAnsiTheme="majorHAnsi" w:cs="Poppins Light"/>
          <w:color w:val="30353F"/>
          <w:lang w:val="en-IN" w:eastAsia="zh-CN"/>
        </w:rPr>
        <w:t>Consider that you are developing a Restaurant Locator app which displays a list of restaurants that are located near the current location. In this app, you can add the Action Sheet component. When a user selects the Get Directions option for a restaurant, an action sheet appears with a list of map services. The user can select a service and get the desired output.</w:t>
      </w:r>
    </w:p>
    <w:p w14:paraId="2074E29E" w14:textId="1B339729" w:rsidR="004B59BB" w:rsidRDefault="004B59BB" w:rsidP="004B59BB">
      <w:pPr>
        <w:pStyle w:val="Heading2"/>
      </w:pPr>
      <w:r>
        <w:t>Percentage of re-use:</w:t>
      </w:r>
    </w:p>
    <w:p w14:paraId="253AD205" w14:textId="67AE8D0A" w:rsidR="004B59BB" w:rsidRPr="00FE790B" w:rsidRDefault="004B59BB" w:rsidP="004B59BB">
      <w:pPr>
        <w:pStyle w:val="CommentText"/>
        <w:rPr>
          <w:sz w:val="22"/>
          <w:szCs w:val="22"/>
        </w:rPr>
      </w:pPr>
      <w:r w:rsidRPr="00FE790B">
        <w:rPr>
          <w:sz w:val="22"/>
          <w:szCs w:val="22"/>
          <w:highlight w:val="yellow"/>
        </w:rPr>
        <w:t>Approximate % of reuse</w:t>
      </w:r>
      <w:r w:rsidRPr="00FE790B">
        <w:rPr>
          <w:sz w:val="22"/>
          <w:szCs w:val="22"/>
        </w:rPr>
        <w:t xml:space="preserve">. </w:t>
      </w:r>
      <w:bookmarkStart w:id="0" w:name="OLE_LINK5"/>
      <w:bookmarkStart w:id="1" w:name="OLE_LINK6"/>
      <w:r w:rsidRPr="00FE790B">
        <w:rPr>
          <w:sz w:val="22"/>
          <w:szCs w:val="22"/>
        </w:rPr>
        <w:t xml:space="preserve">It sets an expectation of how much can be used out of the box, and how much needs to be customized for a specific app. </w:t>
      </w:r>
      <w:bookmarkEnd w:id="0"/>
      <w:bookmarkEnd w:id="1"/>
    </w:p>
    <w:p w14:paraId="2E65B04B" w14:textId="05F8DF04" w:rsidR="001E7009" w:rsidRDefault="001E7009" w:rsidP="001E7009">
      <w:pPr>
        <w:pStyle w:val="Heading2"/>
      </w:pPr>
      <w:r>
        <w:t>Feat</w:t>
      </w:r>
      <w:r w:rsidR="00151AA9">
        <w:t>u</w:t>
      </w:r>
      <w:r>
        <w:t>res</w:t>
      </w:r>
    </w:p>
    <w:p w14:paraId="148742CB" w14:textId="77777777" w:rsidR="007F33FC" w:rsidRPr="00FE790B" w:rsidRDefault="007F33FC" w:rsidP="007F33FC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Initiate your app tasks</w:t>
      </w:r>
    </w:p>
    <w:p w14:paraId="241A11B2" w14:textId="77777777" w:rsidR="007F33FC" w:rsidRPr="00FE790B" w:rsidRDefault="007F33FC" w:rsidP="007F33FC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Add upto 8 actions</w:t>
      </w:r>
    </w:p>
    <w:p w14:paraId="3F7C0758" w14:textId="24DC225F" w:rsidR="001E7009" w:rsidRPr="00FE790B" w:rsidRDefault="007F33FC" w:rsidP="00C279DA">
      <w:pPr>
        <w:numPr>
          <w:ilvl w:val="0"/>
          <w:numId w:val="11"/>
        </w:numPr>
        <w:shd w:val="clear" w:color="auto" w:fill="F9FAFC"/>
        <w:spacing w:before="100" w:beforeAutospacing="1" w:after="100" w:afterAutospacing="1" w:line="240" w:lineRule="auto"/>
        <w:rPr>
          <w:rFonts w:asciiTheme="majorHAnsi" w:eastAsia="Times New Roman" w:hAnsiTheme="majorHAnsi" w:cs="Poppins Light"/>
          <w:color w:val="4A4A4A"/>
          <w:lang w:val="en-IN" w:eastAsia="zh-CN"/>
        </w:rPr>
      </w:pPr>
      <w:r w:rsidRPr="00FE790B">
        <w:rPr>
          <w:rFonts w:asciiTheme="majorHAnsi" w:eastAsia="Times New Roman" w:hAnsiTheme="majorHAnsi" w:cs="Poppins Light"/>
          <w:color w:val="4A4A4A"/>
          <w:lang w:val="en-IN" w:eastAsia="zh-CN"/>
        </w:rPr>
        <w:t>Facility to customize the UI elements</w:t>
      </w:r>
    </w:p>
    <w:p w14:paraId="0A651923" w14:textId="496745B3" w:rsidR="00361BE0" w:rsidRDefault="00361BE0" w:rsidP="001624A9">
      <w:pPr>
        <w:pStyle w:val="Heading1"/>
      </w:pPr>
      <w:r>
        <w:t>Getting Started</w:t>
      </w:r>
    </w:p>
    <w:p w14:paraId="432EE45E" w14:textId="62C8045A" w:rsidR="001C09C1" w:rsidRDefault="002D0CCD" w:rsidP="00361BE0">
      <w:pPr>
        <w:pStyle w:val="Heading2"/>
      </w:pPr>
      <w:bookmarkStart w:id="2" w:name="OLE_LINK16"/>
      <w:bookmarkStart w:id="3" w:name="OLE_LINK17"/>
      <w:r>
        <w:t>Prerequisites</w:t>
      </w:r>
    </w:p>
    <w:p w14:paraId="1BADD644" w14:textId="74BF50E0" w:rsidR="004A6D4D" w:rsidRDefault="004A6D4D" w:rsidP="004A6D4D">
      <w:r>
        <w:t xml:space="preserve">Before you start using the </w:t>
      </w:r>
      <w:r w:rsidR="0087799B">
        <w:t>Action Sheet</w:t>
      </w:r>
      <w:r>
        <w:t xml:space="preserve"> component, ensure the following:</w:t>
      </w:r>
    </w:p>
    <w:p w14:paraId="7701BD86" w14:textId="77777777" w:rsidR="004A6D4D" w:rsidRDefault="004A6D4D" w:rsidP="004A6D4D">
      <w:r>
        <w:t>•</w:t>
      </w:r>
      <w:r>
        <w:tab/>
      </w:r>
      <w:hyperlink r:id="rId7" w:history="1">
        <w:r w:rsidRPr="005847DD">
          <w:rPr>
            <w:rStyle w:val="Hyperlink"/>
          </w:rPr>
          <w:t>HCL Foundry</w:t>
        </w:r>
      </w:hyperlink>
    </w:p>
    <w:p w14:paraId="6C8F3E9B" w14:textId="54B29A64" w:rsidR="001C09C1" w:rsidRDefault="004A6D4D" w:rsidP="00291ED8">
      <w:r>
        <w:t>•</w:t>
      </w:r>
      <w:r>
        <w:tab/>
        <w:t>Volt MX Iris</w:t>
      </w:r>
    </w:p>
    <w:p w14:paraId="54F8BCBE" w14:textId="77777777" w:rsidR="00361BE0" w:rsidRDefault="00361BE0" w:rsidP="00361BE0">
      <w:pPr>
        <w:pStyle w:val="Heading2"/>
      </w:pPr>
      <w:r>
        <w:t>Platforms Supported</w:t>
      </w:r>
    </w:p>
    <w:p w14:paraId="656DB5A4" w14:textId="77777777" w:rsidR="00361BE0" w:rsidRDefault="00361BE0" w:rsidP="00361BE0">
      <w:pPr>
        <w:pStyle w:val="Heading3"/>
      </w:pPr>
      <w:r>
        <w:t>Mobile</w:t>
      </w:r>
    </w:p>
    <w:p w14:paraId="3CDE2EA4" w14:textId="77777777" w:rsidR="00361BE0" w:rsidRDefault="00361BE0" w:rsidP="00361BE0">
      <w:pPr>
        <w:pStyle w:val="Heading4"/>
      </w:pPr>
      <w:r>
        <w:t>iOS</w:t>
      </w:r>
    </w:p>
    <w:p w14:paraId="32B03028" w14:textId="77777777" w:rsidR="00361BE0" w:rsidRDefault="00361BE0" w:rsidP="00361BE0">
      <w:pPr>
        <w:pStyle w:val="Heading4"/>
      </w:pPr>
      <w:r>
        <w:t>Android</w:t>
      </w:r>
    </w:p>
    <w:p w14:paraId="2C343B8F" w14:textId="77777777" w:rsidR="00361BE0" w:rsidRDefault="00361BE0" w:rsidP="00361BE0">
      <w:pPr>
        <w:pStyle w:val="Heading3"/>
      </w:pPr>
      <w:r>
        <w:t>Tablets</w:t>
      </w:r>
    </w:p>
    <w:p w14:paraId="6ADDAC4C" w14:textId="77777777" w:rsidR="00361BE0" w:rsidRDefault="00361BE0" w:rsidP="00361BE0">
      <w:pPr>
        <w:pStyle w:val="Heading3"/>
      </w:pPr>
      <w:r>
        <w:t xml:space="preserve">PWA </w:t>
      </w:r>
    </w:p>
    <w:bookmarkEnd w:id="2"/>
    <w:bookmarkEnd w:id="3"/>
    <w:p w14:paraId="43932619" w14:textId="7A396F1D" w:rsidR="001624A9" w:rsidRDefault="002D0CCD" w:rsidP="002D0CCD">
      <w:pPr>
        <w:pStyle w:val="Heading2"/>
      </w:pPr>
      <w:r>
        <w:t>Importing the app</w:t>
      </w:r>
    </w:p>
    <w:p w14:paraId="33D06C0E" w14:textId="77777777" w:rsidR="008A1C26" w:rsidRPr="00D01B68" w:rsidRDefault="008A1C26" w:rsidP="008A1C26">
      <w:pPr>
        <w:pStyle w:val="Heading2"/>
        <w:numPr>
          <w:ilvl w:val="0"/>
          <w:numId w:val="0"/>
        </w:numPr>
        <w:ind w:left="720"/>
        <w:rPr>
          <w:color w:val="7F7F7F" w:themeColor="text1" w:themeTint="80"/>
          <w:lang w:val="en-IN"/>
        </w:rPr>
      </w:pPr>
      <w:r w:rsidRPr="00D01B68">
        <w:rPr>
          <w:color w:val="7F7F7F" w:themeColor="text1" w:themeTint="80"/>
          <w:lang w:val="en-IN"/>
        </w:rPr>
        <w:t>You can import the Forge components only into the apps that are of the Reference Architecture type.</w:t>
      </w:r>
    </w:p>
    <w:p w14:paraId="5DCE2F4C" w14:textId="73DC5D8F" w:rsidR="008A1C26" w:rsidRDefault="008A1C26" w:rsidP="008A1C26">
      <w:pPr>
        <w:pStyle w:val="Heading2"/>
        <w:numPr>
          <w:ilvl w:val="0"/>
          <w:numId w:val="0"/>
        </w:numPr>
        <w:ind w:left="720" w:hanging="360"/>
        <w:rPr>
          <w:b/>
          <w:bCs/>
          <w:color w:val="404040" w:themeColor="text1" w:themeTint="BF"/>
          <w:lang w:val="en-IN"/>
        </w:rPr>
      </w:pPr>
      <w:r w:rsidRPr="00D01B68">
        <w:rPr>
          <w:b/>
          <w:bCs/>
          <w:color w:val="7F7F7F" w:themeColor="text1" w:themeTint="80"/>
          <w:lang w:val="en-IN"/>
        </w:rPr>
        <w:t xml:space="preserve">       </w:t>
      </w:r>
      <w:r w:rsidRPr="00D01B68">
        <w:rPr>
          <w:b/>
          <w:bCs/>
          <w:color w:val="404040" w:themeColor="text1" w:themeTint="BF"/>
          <w:lang w:val="en-IN"/>
        </w:rPr>
        <w:t xml:space="preserve">To import the </w:t>
      </w:r>
      <w:r w:rsidR="00A243BB">
        <w:rPr>
          <w:b/>
          <w:bCs/>
          <w:color w:val="404040" w:themeColor="text1" w:themeTint="BF"/>
          <w:lang w:val="en-IN"/>
        </w:rPr>
        <w:t>Action Sheet</w:t>
      </w:r>
      <w:r>
        <w:rPr>
          <w:b/>
          <w:bCs/>
          <w:color w:val="404040" w:themeColor="text1" w:themeTint="BF"/>
          <w:lang w:val="en-IN"/>
        </w:rPr>
        <w:t xml:space="preserve"> </w:t>
      </w:r>
      <w:r w:rsidRPr="00D01B68">
        <w:rPr>
          <w:b/>
          <w:bCs/>
          <w:color w:val="404040" w:themeColor="text1" w:themeTint="BF"/>
          <w:lang w:val="en-IN"/>
        </w:rPr>
        <w:t>component, do the following:</w:t>
      </w:r>
    </w:p>
    <w:p w14:paraId="67FE32A7" w14:textId="7A751F62" w:rsidR="006226C3" w:rsidRPr="00D01B68" w:rsidRDefault="006226C3" w:rsidP="008A1C26">
      <w:pPr>
        <w:pStyle w:val="Heading2"/>
        <w:numPr>
          <w:ilvl w:val="0"/>
          <w:numId w:val="0"/>
        </w:numPr>
        <w:ind w:left="720" w:hanging="360"/>
        <w:rPr>
          <w:b/>
          <w:bCs/>
          <w:color w:val="7F7F7F" w:themeColor="text1" w:themeTint="80"/>
          <w:lang w:val="en-IN"/>
        </w:rPr>
      </w:pPr>
    </w:p>
    <w:p w14:paraId="49F96B1F" w14:textId="77777777" w:rsidR="008A1C26" w:rsidRPr="00D01B68" w:rsidRDefault="008A1C26" w:rsidP="008A1C26">
      <w:pPr>
        <w:pStyle w:val="Heading2"/>
        <w:numPr>
          <w:ilvl w:val="0"/>
          <w:numId w:val="12"/>
        </w:numPr>
        <w:tabs>
          <w:tab w:val="clear" w:pos="1440"/>
        </w:tabs>
        <w:ind w:left="1080"/>
        <w:rPr>
          <w:color w:val="7F7F7F" w:themeColor="text1" w:themeTint="80"/>
          <w:lang w:val="en-IN"/>
        </w:rPr>
      </w:pPr>
      <w:r w:rsidRPr="00D01B68">
        <w:rPr>
          <w:color w:val="7F7F7F" w:themeColor="text1" w:themeTint="80"/>
          <w:lang w:val="en-IN"/>
        </w:rPr>
        <w:lastRenderedPageBreak/>
        <w:t xml:space="preserve">Open your app project in </w:t>
      </w:r>
      <w:bookmarkStart w:id="4" w:name="OLE_LINK36"/>
      <w:bookmarkStart w:id="5" w:name="OLE_LINK42"/>
      <w:r w:rsidRPr="00D01B68">
        <w:rPr>
          <w:color w:val="7F7F7F" w:themeColor="text1" w:themeTint="80"/>
          <w:lang w:val="en-IN"/>
        </w:rPr>
        <w:t>Volt MX Iris</w:t>
      </w:r>
      <w:bookmarkEnd w:id="4"/>
      <w:bookmarkEnd w:id="5"/>
      <w:r w:rsidRPr="00D01B68">
        <w:rPr>
          <w:color w:val="7F7F7F" w:themeColor="text1" w:themeTint="80"/>
          <w:lang w:val="en-IN"/>
        </w:rPr>
        <w:t>.</w:t>
      </w:r>
    </w:p>
    <w:p w14:paraId="008F6F6A" w14:textId="695B0AFD" w:rsidR="008A1C26" w:rsidRPr="00F258AD" w:rsidRDefault="00F258AD" w:rsidP="00F258AD">
      <w:pPr>
        <w:shd w:val="clear" w:color="auto" w:fill="FFFFFF"/>
        <w:spacing w:before="60" w:after="60" w:line="240" w:lineRule="auto"/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</w:pPr>
      <w:r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 xml:space="preserve">       2.</w:t>
      </w:r>
      <w:r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 xml:space="preserve"> </w:t>
      </w:r>
      <w:r w:rsidR="008A1C26"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>In the Project Explorer, click the </w:t>
      </w:r>
      <w:r w:rsidR="008A1C26" w:rsidRPr="00F258AD">
        <w:rPr>
          <w:rFonts w:ascii="Roboto" w:eastAsia="Times New Roman" w:hAnsi="Roboto" w:cs="Times New Roman"/>
          <w:b/>
          <w:bCs/>
          <w:color w:val="595959" w:themeColor="text1" w:themeTint="A6"/>
          <w:sz w:val="21"/>
          <w:szCs w:val="21"/>
          <w:lang w:val="en-IN" w:eastAsia="en-GB"/>
        </w:rPr>
        <w:t>Templates</w:t>
      </w:r>
      <w:r w:rsidR="008A1C26" w:rsidRPr="00F258AD">
        <w:rPr>
          <w:rFonts w:ascii="Roboto" w:eastAsia="Times New Roman" w:hAnsi="Roboto" w:cs="Times New Roman"/>
          <w:color w:val="595959" w:themeColor="text1" w:themeTint="A6"/>
          <w:sz w:val="21"/>
          <w:szCs w:val="21"/>
          <w:lang w:val="en-IN" w:eastAsia="en-GB"/>
        </w:rPr>
        <w:t> </w:t>
      </w:r>
      <w:r w:rsidR="008A1C26" w:rsidRPr="00F258AD"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>tab.</w:t>
      </w:r>
    </w:p>
    <w:p w14:paraId="4C40DADC" w14:textId="5947E254" w:rsidR="00F258AD" w:rsidRPr="00F258AD" w:rsidRDefault="00F258AD" w:rsidP="00F258AD">
      <w:pPr>
        <w:shd w:val="clear" w:color="auto" w:fill="FFFFFF"/>
        <w:spacing w:before="60" w:after="60" w:line="240" w:lineRule="auto"/>
        <w:ind w:left="0"/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</w:pPr>
      <w:r>
        <w:rPr>
          <w:rFonts w:ascii="Roboto" w:eastAsia="Times New Roman" w:hAnsi="Roboto" w:cs="Times New Roman"/>
          <w:color w:val="7F7F7F" w:themeColor="text1" w:themeTint="80"/>
          <w:sz w:val="21"/>
          <w:szCs w:val="21"/>
          <w:lang w:val="en-IN" w:eastAsia="en-GB"/>
        </w:rPr>
        <w:t xml:space="preserve">              </w:t>
      </w:r>
      <w:r w:rsidRPr="00D01B68">
        <w:rPr>
          <w:color w:val="7F7F7F" w:themeColor="text1" w:themeTint="80"/>
        </w:rPr>
        <w:fldChar w:fldCharType="begin"/>
      </w:r>
      <w:r w:rsidRPr="00D01B68">
        <w:rPr>
          <w:color w:val="7F7F7F" w:themeColor="text1" w:themeTint="80"/>
        </w:rPr>
        <w:instrText xml:space="preserve"> INCLUDEPICTURE "https://opensource.hcltechsw.com/volt-mx-docs/docs/documentation/Iris/iris_user_guide/Content/Resources/Images/Templates_tab.PNG" \* MERGEFORMATINET </w:instrText>
      </w:r>
      <w:r w:rsidRPr="00D01B68">
        <w:rPr>
          <w:color w:val="7F7F7F" w:themeColor="text1" w:themeTint="80"/>
        </w:rPr>
        <w:fldChar w:fldCharType="separate"/>
      </w:r>
      <w:r w:rsidRPr="00D01B68">
        <w:rPr>
          <w:noProof/>
          <w:color w:val="7F7F7F" w:themeColor="text1" w:themeTint="80"/>
        </w:rPr>
        <w:drawing>
          <wp:inline distT="0" distB="0" distL="0" distR="0" wp14:anchorId="35C29EE3" wp14:editId="0656334D">
            <wp:extent cx="3355975" cy="2015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B68">
        <w:rPr>
          <w:color w:val="7F7F7F" w:themeColor="text1" w:themeTint="80"/>
        </w:rPr>
        <w:fldChar w:fldCharType="end"/>
      </w:r>
    </w:p>
    <w:p w14:paraId="491B9C6C" w14:textId="77777777" w:rsidR="008327A6" w:rsidRPr="00D01B68" w:rsidRDefault="008327A6" w:rsidP="008327A6">
      <w:pPr>
        <w:shd w:val="clear" w:color="auto" w:fill="FFFFFF"/>
        <w:spacing w:before="60" w:after="60"/>
        <w:rPr>
          <w:rFonts w:ascii="Roboto" w:hAnsi="Roboto"/>
          <w:color w:val="7F7F7F" w:themeColor="text1" w:themeTint="80"/>
          <w:sz w:val="21"/>
          <w:szCs w:val="21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</w:rPr>
        <w:t>3.Right-click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Components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, and then select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 Component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. The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 Component</w:t>
      </w:r>
      <w:r w:rsidRPr="00D01B68">
        <w:rPr>
          <w:rFonts w:ascii="Roboto" w:hAnsi="Roboto"/>
          <w:color w:val="595959" w:themeColor="text1" w:themeTint="A6"/>
          <w:sz w:val="21"/>
          <w:szCs w:val="21"/>
        </w:rPr>
        <w:t> 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dialog box appears.</w:t>
      </w:r>
      <w:r w:rsidRPr="00D01B68">
        <w:rPr>
          <w:noProof/>
          <w:color w:val="7F7F7F" w:themeColor="text1" w:themeTint="80"/>
        </w:rPr>
        <w:t xml:space="preserve"> </w:t>
      </w:r>
    </w:p>
    <w:p w14:paraId="434CC675" w14:textId="77777777" w:rsidR="008327A6" w:rsidRPr="00D01B68" w:rsidRDefault="008327A6" w:rsidP="008327A6">
      <w:pPr>
        <w:rPr>
          <w:color w:val="7F7F7F" w:themeColor="text1" w:themeTint="80"/>
        </w:rPr>
      </w:pPr>
      <w:r w:rsidRPr="00D01B68">
        <w:rPr>
          <w:noProof/>
          <w:color w:val="7F7F7F" w:themeColor="text1" w:themeTint="80"/>
        </w:rPr>
        <w:drawing>
          <wp:inline distT="0" distB="0" distL="0" distR="0" wp14:anchorId="36BAB66D" wp14:editId="33F54C17">
            <wp:extent cx="4739019" cy="2203704"/>
            <wp:effectExtent l="0" t="0" r="0" b="635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80" cy="22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4D91" w14:textId="77777777" w:rsidR="008327A6" w:rsidRPr="00D01B68" w:rsidRDefault="008327A6" w:rsidP="008327A6">
      <w:pPr>
        <w:shd w:val="clear" w:color="auto" w:fill="FFFFFF"/>
        <w:spacing w:before="60" w:after="60"/>
        <w:rPr>
          <w:rFonts w:ascii="Roboto" w:hAnsi="Roboto"/>
          <w:color w:val="7F7F7F" w:themeColor="text1" w:themeTint="80"/>
          <w:sz w:val="21"/>
          <w:szCs w:val="21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</w:rPr>
        <w:t>4.Click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Browse</w:t>
      </w:r>
      <w:r w:rsidRPr="00D01B68">
        <w:rPr>
          <w:rFonts w:ascii="Roboto" w:hAnsi="Roboto"/>
          <w:color w:val="595959" w:themeColor="text1" w:themeTint="A6"/>
          <w:sz w:val="21"/>
          <w:szCs w:val="21"/>
        </w:rPr>
        <w:t> 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to navigate to the location of the component, select the component, and then click </w:t>
      </w:r>
      <w:r w:rsidRPr="00D01B68">
        <w:rPr>
          <w:rFonts w:ascii="Roboto" w:hAnsi="Roboto"/>
          <w:b/>
          <w:bCs/>
          <w:color w:val="595959" w:themeColor="text1" w:themeTint="A6"/>
          <w:sz w:val="21"/>
          <w:szCs w:val="21"/>
        </w:rPr>
        <w:t>Import</w:t>
      </w:r>
      <w:r w:rsidRPr="00D01B68">
        <w:rPr>
          <w:rFonts w:ascii="Roboto" w:hAnsi="Roboto"/>
          <w:color w:val="7F7F7F" w:themeColor="text1" w:themeTint="80"/>
          <w:sz w:val="21"/>
          <w:szCs w:val="21"/>
        </w:rPr>
        <w:t>. The component and its associated widgets and modules are added to your project.</w:t>
      </w:r>
    </w:p>
    <w:p w14:paraId="0868B410" w14:textId="4EA4912E" w:rsidR="008A1C26" w:rsidRDefault="00EC4ADC" w:rsidP="008A1C26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A627A17" wp14:editId="7206320C">
            <wp:extent cx="3196046" cy="4588864"/>
            <wp:effectExtent l="0" t="0" r="444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44" cy="46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EE6" w14:textId="2E4F4ED0" w:rsidR="009717C8" w:rsidRPr="00F96993" w:rsidRDefault="009717C8" w:rsidP="00F96993">
      <w:pPr>
        <w:rPr>
          <w:rFonts w:ascii="Roboto" w:hAnsi="Roboto"/>
          <w:color w:val="7F7F7F" w:themeColor="text1" w:themeTint="80"/>
          <w:sz w:val="21"/>
          <w:szCs w:val="21"/>
          <w:shd w:val="clear" w:color="auto" w:fill="FFFFFF"/>
        </w:rPr>
      </w:pPr>
      <w:r w:rsidRPr="00D01B68">
        <w:rPr>
          <w:rFonts w:ascii="Roboto" w:hAnsi="Roboto"/>
          <w:color w:val="7F7F7F" w:themeColor="text1" w:themeTint="80"/>
          <w:sz w:val="21"/>
          <w:szCs w:val="21"/>
          <w:shd w:val="clear" w:color="auto" w:fill="FFFFFF"/>
        </w:rPr>
        <w:t>Once you have imported a component to your project, you can easily add the component to a form. For more information, refer </w:t>
      </w:r>
      <w:bookmarkStart w:id="6" w:name="OLE_LINK60"/>
      <w:bookmarkStart w:id="7" w:name="OLE_LINK61"/>
      <w:bookmarkStart w:id="8" w:name="OLE_LINK64"/>
      <w:r w:rsidRPr="00D01B68">
        <w:rPr>
          <w:color w:val="auto"/>
        </w:rPr>
        <w:fldChar w:fldCharType="begin"/>
      </w:r>
      <w:r w:rsidRPr="00D01B68">
        <w:rPr>
          <w:color w:val="0070C0"/>
        </w:rPr>
        <w:instrText xml:space="preserve"> HYPERLINK "https://opensource.hcltechsw.com/volt-mx-docs/docs/documentation/Iris/iris_user_guide/Content/C_UsingComponents.html" \l "add-a-component-to-a-form" </w:instrText>
      </w:r>
      <w:r w:rsidRPr="00D01B68">
        <w:rPr>
          <w:color w:val="auto"/>
        </w:rPr>
        <w:fldChar w:fldCharType="separate"/>
      </w:r>
      <w:r w:rsidRPr="00D01B68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t>Add a Component to a Form</w:t>
      </w:r>
      <w:r w:rsidRPr="00D01B68">
        <w:rPr>
          <w:rStyle w:val="Hyperlink"/>
          <w:rFonts w:ascii="Roboto" w:hAnsi="Roboto"/>
          <w:color w:val="0070C0"/>
          <w:sz w:val="21"/>
          <w:szCs w:val="21"/>
          <w:shd w:val="clear" w:color="auto" w:fill="FFFFFF"/>
        </w:rPr>
        <w:fldChar w:fldCharType="end"/>
      </w:r>
      <w:bookmarkEnd w:id="6"/>
      <w:bookmarkEnd w:id="7"/>
      <w:bookmarkEnd w:id="8"/>
    </w:p>
    <w:p w14:paraId="0C6FD6E7" w14:textId="774CE8F0" w:rsidR="002D0CCD" w:rsidRDefault="002D0CCD" w:rsidP="002D0CCD">
      <w:pPr>
        <w:pStyle w:val="Heading2"/>
      </w:pPr>
      <w:r>
        <w:t>Building and previewing the app</w:t>
      </w:r>
    </w:p>
    <w:p w14:paraId="7D83EA87" w14:textId="06C33014" w:rsidR="00B4775C" w:rsidRPr="00D01B68" w:rsidRDefault="00B4775C" w:rsidP="00B4775C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After performing all the above steps, you can build your app and run it on your device. For more information, you can refer to the </w:t>
      </w:r>
      <w:hyperlink r:id="rId11" w:anchor="cloud" w:tgtFrame="_blank" w:history="1">
        <w:r w:rsidRPr="00D01B68">
          <w:rPr>
            <w:rStyle w:val="Hyperlink"/>
            <w:rFonts w:ascii="Cambria" w:hAnsi="Cambria" w:cs="Poppins Light"/>
            <w:color w:val="0070C0"/>
            <w:sz w:val="22"/>
            <w:szCs w:val="22"/>
          </w:rPr>
          <w:t>Building and Viewing an Application</w:t>
        </w:r>
      </w:hyperlink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 section of the V</w:t>
      </w:r>
      <w:r w:rsidR="00172D5F">
        <w:rPr>
          <w:rFonts w:ascii="Cambria" w:hAnsi="Cambria" w:cs="Poppins Light"/>
          <w:color w:val="7F7F7F" w:themeColor="text1" w:themeTint="80"/>
          <w:sz w:val="22"/>
          <w:szCs w:val="22"/>
        </w:rPr>
        <w:t>olt MX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User Guide.</w:t>
      </w:r>
    </w:p>
    <w:p w14:paraId="3E3B15CD" w14:textId="24BB862F" w:rsidR="00877E06" w:rsidRPr="00B4775C" w:rsidRDefault="00B4775C" w:rsidP="00877E06">
      <w:pPr>
        <w:pStyle w:val="NormalWeb"/>
        <w:spacing w:before="120"/>
        <w:rPr>
          <w:rFonts w:ascii="Cambria" w:hAnsi="Cambria" w:cs="Poppins Light"/>
          <w:color w:val="7F7F7F" w:themeColor="text1" w:themeTint="80"/>
          <w:sz w:val="22"/>
          <w:szCs w:val="22"/>
        </w:rPr>
      </w:pPr>
      <w:r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You can then run your app to see the </w:t>
      </w:r>
      <w:r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 xml:space="preserve">Action </w:t>
      </w:r>
      <w:r w:rsidR="00877E06">
        <w:rPr>
          <w:rStyle w:val="myvariablescomponent"/>
          <w:rFonts w:ascii="Cambria" w:hAnsi="Cambria" w:cs="Poppins Light"/>
          <w:color w:val="7F7F7F" w:themeColor="text1" w:themeTint="80"/>
          <w:sz w:val="22"/>
          <w:szCs w:val="22"/>
        </w:rPr>
        <w:t xml:space="preserve">Sheet </w:t>
      </w:r>
      <w:r w:rsidR="00877E06"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>work</w:t>
      </w:r>
      <w:r w:rsidRPr="00D01B68">
        <w:rPr>
          <w:rFonts w:ascii="Cambria" w:hAnsi="Cambria" w:cs="Poppins Light"/>
          <w:color w:val="7F7F7F" w:themeColor="text1" w:themeTint="80"/>
          <w:sz w:val="22"/>
          <w:szCs w:val="22"/>
        </w:rPr>
        <w:t xml:space="preserve"> in real time.</w:t>
      </w:r>
    </w:p>
    <w:p w14:paraId="4C3F4561" w14:textId="5E2A316D" w:rsidR="002D0CCD" w:rsidRDefault="002D0CCD" w:rsidP="001624A9">
      <w:pPr>
        <w:pStyle w:val="Heading1"/>
      </w:pPr>
      <w:r>
        <w:t>References</w:t>
      </w:r>
    </w:p>
    <w:p w14:paraId="48FD3B84" w14:textId="5C914635" w:rsidR="001624A9" w:rsidRDefault="001624A9" w:rsidP="002D0CCD">
      <w:pPr>
        <w:pStyle w:val="Heading2"/>
      </w:pPr>
      <w:r>
        <w:t>Dynamic Usage</w:t>
      </w:r>
    </w:p>
    <w:p w14:paraId="36479E59" w14:textId="3EA37A87" w:rsidR="00757DE5" w:rsidRPr="00017AB9" w:rsidRDefault="00757DE5" w:rsidP="00757DE5">
      <w:pPr>
        <w:pStyle w:val="NormalWeb"/>
        <w:spacing w:before="120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You can also add</w:t>
      </w:r>
      <w:r w:rsidRPr="00017AB9">
        <w:rPr>
          <w:rFonts w:asciiTheme="minorHAnsi" w:hAnsiTheme="minorHAnsi" w:cs="Poppins Light"/>
          <w:b/>
          <w:bCs/>
          <w:color w:val="7F7F7F" w:themeColor="text1" w:themeTint="80"/>
          <w:sz w:val="22"/>
          <w:szCs w:val="22"/>
        </w:rPr>
        <w:t xml:space="preserve"> </w:t>
      </w:r>
      <w:r w:rsidRPr="00017AB9">
        <w:rPr>
          <w:rFonts w:asciiTheme="minorHAnsi" w:hAnsiTheme="minorHAnsi" w:cs="Poppins Light"/>
          <w:b/>
          <w:bCs/>
          <w:color w:val="595959" w:themeColor="text1" w:themeTint="A6"/>
          <w:sz w:val="22"/>
          <w:szCs w:val="22"/>
        </w:rPr>
        <w:t xml:space="preserve">Action Sheet 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component dynamically. To do so,</w:t>
      </w:r>
    </w:p>
    <w:p w14:paraId="14C3B366" w14:textId="13AB3E3C" w:rsidR="00E70FEE" w:rsidRDefault="00E70FEE" w:rsidP="00FC2CD5">
      <w:pPr>
        <w:pStyle w:val="NormalWeb"/>
        <w:spacing w:before="120" w:line="240" w:lineRule="auto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  <w:r w:rsidRPr="00017AB9">
        <w:rPr>
          <w:rFonts w:asciiTheme="minorHAnsi" w:hAnsiTheme="minorHAnsi" w:cs="Poppins Light"/>
          <w:noProof/>
          <w:color w:val="7F7F7F" w:themeColor="text1" w:themeTint="8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7A30DAD" wp14:editId="0550817D">
                <wp:simplePos x="0" y="0"/>
                <wp:positionH relativeFrom="column">
                  <wp:posOffset>5445000</wp:posOffset>
                </wp:positionH>
                <wp:positionV relativeFrom="paragraph">
                  <wp:posOffset>4731823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666DC6F1">
              <v:shapetype id="_x0000_t75" coordsize="21600,21600" filled="f" stroked="f" o:spt="75" o:preferrelative="t" path="m@4@5l@4@11@9@11@9@5xe" w14:anchorId="22D21A2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428.05pt;margin-top:371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">
                <v:imagedata o:title="" r:id="rId13"/>
              </v:shape>
            </w:pict>
          </mc:Fallback>
        </mc:AlternateContent>
      </w:r>
      <w:r w:rsidR="00FC2CD5" w:rsidRPr="00017AB9">
        <w:rPr>
          <w:rFonts w:asciiTheme="minorHAnsi" w:hAnsiTheme="minorHAnsi"/>
          <w:sz w:val="22"/>
          <w:szCs w:val="22"/>
          <w:lang w:bidi="en-GB"/>
        </w:rPr>
        <w:t>1.</w:t>
      </w:r>
      <w:r w:rsidR="00F27ED7" w:rsidRPr="00017AB9">
        <w:rPr>
          <w:rFonts w:asciiTheme="minorHAnsi" w:hAnsiTheme="minorHAnsi"/>
          <w:sz w:val="22"/>
          <w:szCs w:val="22"/>
          <w:lang w:bidi="en-GB"/>
        </w:rPr>
        <w:t xml:space="preserve"> 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In the </w:t>
      </w:r>
      <w:r w:rsidRPr="00017AB9">
        <w:rPr>
          <w:rFonts w:asciiTheme="minorHAnsi" w:hAnsiTheme="minorHAnsi" w:cs="Poppins Light"/>
          <w:b/>
          <w:bCs/>
          <w:color w:val="7F7F7F" w:themeColor="text1" w:themeTint="80"/>
          <w:sz w:val="22"/>
          <w:szCs w:val="22"/>
        </w:rPr>
        <w:t>Project Explorer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, on the </w:t>
      </w:r>
      <w:r w:rsidRPr="00017AB9">
        <w:rPr>
          <w:rFonts w:asciiTheme="minorHAnsi" w:hAnsiTheme="minorHAnsi" w:cs="Poppins Light"/>
          <w:b/>
          <w:bCs/>
          <w:color w:val="7F7F7F" w:themeColor="text1" w:themeTint="80"/>
          <w:sz w:val="22"/>
          <w:szCs w:val="22"/>
        </w:rPr>
        <w:t>Projects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 tab, click </w:t>
      </w:r>
      <w:r w:rsidRPr="00017AB9">
        <w:rPr>
          <w:rFonts w:asciiTheme="minorHAnsi" w:hAnsiTheme="minorHAnsi" w:cs="Poppins Light"/>
          <w:b/>
          <w:bCs/>
          <w:color w:val="7F7F7F" w:themeColor="text1" w:themeTint="80"/>
          <w:sz w:val="22"/>
          <w:szCs w:val="22"/>
        </w:rPr>
        <w:t>Controllers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 section to access the respective </w:t>
      </w:r>
      <w:r w:rsidRPr="00017AB9">
        <w:rPr>
          <w:rFonts w:asciiTheme="minorHAnsi" w:hAnsiTheme="minorHAnsi" w:cs="Poppins Light"/>
          <w:b/>
          <w:bCs/>
          <w:color w:val="7F7F7F" w:themeColor="text1" w:themeTint="80"/>
          <w:sz w:val="22"/>
          <w:szCs w:val="22"/>
        </w:rPr>
        <w:t>Form Controller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 xml:space="preserve">. Create a method and implement the code snippet </w:t>
      </w:r>
      <w:proofErr w:type="gramStart"/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similar to</w:t>
      </w:r>
      <w:proofErr w:type="gramEnd"/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 xml:space="preserve"> the sample code mentioned below.</w:t>
      </w:r>
    </w:p>
    <w:p w14:paraId="2B7F4A3B" w14:textId="4D4F8962" w:rsidR="00B82E02" w:rsidRDefault="00B82E02" w:rsidP="00FC2CD5">
      <w:pPr>
        <w:pStyle w:val="NormalWeb"/>
        <w:spacing w:before="120" w:line="240" w:lineRule="auto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</w:p>
    <w:p w14:paraId="7F56472B" w14:textId="77777777" w:rsidR="00B82E02" w:rsidRPr="00017AB9" w:rsidRDefault="00B82E02" w:rsidP="00FC2CD5">
      <w:pPr>
        <w:pStyle w:val="NormalWeb"/>
        <w:spacing w:before="120" w:line="240" w:lineRule="auto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</w:p>
    <w:p w14:paraId="3446093F" w14:textId="77777777" w:rsidR="00111771" w:rsidRDefault="00111771" w:rsidP="00E70FEE">
      <w:pPr>
        <w:pStyle w:val="NormalWeb"/>
        <w:spacing w:before="120"/>
        <w:ind w:left="7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14:paraId="34D1D5CE" w14:textId="77777777" w:rsidR="00111771" w:rsidRDefault="00111771" w:rsidP="00E70FEE">
      <w:pPr>
        <w:pStyle w:val="NormalWeb"/>
        <w:spacing w:before="120"/>
        <w:ind w:left="7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14:paraId="727F4652" w14:textId="21A4E98C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lastRenderedPageBreak/>
        <w:t xml:space="preserve">/* Creating </w:t>
      </w:r>
      <w:r w:rsidR="005813CC">
        <w:rPr>
          <w:rStyle w:val="com"/>
          <w:rFonts w:eastAsiaTheme="majorEastAsia"/>
          <w:color w:val="7F7F7F" w:themeColor="text1" w:themeTint="80"/>
        </w:rPr>
        <w:t>Action Sheet</w:t>
      </w:r>
      <w:r>
        <w:rPr>
          <w:rStyle w:val="com"/>
          <w:rFonts w:eastAsiaTheme="majorEastAsia"/>
          <w:color w:val="7F7F7F" w:themeColor="text1" w:themeTint="80"/>
        </w:rPr>
        <w:t xml:space="preserve"> component instance */</w:t>
      </w:r>
    </w:p>
    <w:p w14:paraId="17B9B5E5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</w:p>
    <w:p w14:paraId="4A83E0A4" w14:textId="41E394A1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var </w:t>
      </w:r>
      <w:r w:rsidR="00FF3D77">
        <w:rPr>
          <w:rStyle w:val="com"/>
          <w:rFonts w:eastAsiaTheme="majorEastAsia"/>
          <w:color w:val="7F7F7F" w:themeColor="text1" w:themeTint="80"/>
        </w:rPr>
        <w:t>actionSheet</w:t>
      </w:r>
      <w:r w:rsidRPr="00D01B68">
        <w:rPr>
          <w:rStyle w:val="com"/>
          <w:rFonts w:eastAsiaTheme="majorEastAsia"/>
          <w:color w:val="7F7F7F" w:themeColor="text1" w:themeTint="80"/>
        </w:rPr>
        <w:t>= new com.voltmx.</w:t>
      </w:r>
      <w:r w:rsidR="00473480">
        <w:rPr>
          <w:rStyle w:val="com"/>
          <w:rFonts w:eastAsiaTheme="majorEastAsia"/>
          <w:color w:val="7F7F7F" w:themeColor="text1" w:themeTint="80"/>
        </w:rPr>
        <w:t>action</w:t>
      </w:r>
      <w:r w:rsidR="00484DC5">
        <w:rPr>
          <w:rStyle w:val="com"/>
          <w:rFonts w:eastAsiaTheme="majorEastAsia"/>
          <w:color w:val="7F7F7F" w:themeColor="text1" w:themeTint="80"/>
        </w:rPr>
        <w:t>sheet</w:t>
      </w:r>
      <w:r w:rsidRPr="00D01B68">
        <w:rPr>
          <w:rStyle w:val="com"/>
          <w:rFonts w:eastAsiaTheme="majorEastAsia"/>
          <w:color w:val="7F7F7F" w:themeColor="text1" w:themeTint="80"/>
        </w:rPr>
        <w:t>(</w:t>
      </w:r>
    </w:p>
    <w:p w14:paraId="404DD43C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{</w:t>
      </w:r>
    </w:p>
    <w:p w14:paraId="04D3E7C7" w14:textId="40B3DB7B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id</w:t>
      </w:r>
      <w:r w:rsidRPr="00D01B68">
        <w:rPr>
          <w:rStyle w:val="com"/>
          <w:rFonts w:eastAsiaTheme="majorEastAsia"/>
          <w:color w:val="7F7F7F" w:themeColor="text1" w:themeTint="80"/>
        </w:rPr>
        <w:t>:</w:t>
      </w:r>
      <w:r w:rsidRPr="00994348">
        <w:rPr>
          <w:rStyle w:val="Heading1Char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r w:rsidR="00EC57EC">
        <w:rPr>
          <w:rStyle w:val="com"/>
          <w:rFonts w:eastAsiaTheme="majorEastAsia"/>
          <w:color w:val="7F7F7F" w:themeColor="text1" w:themeTint="80"/>
        </w:rPr>
        <w:t>actionsheet</w:t>
      </w:r>
      <w:r w:rsidRPr="00D01B68">
        <w:rPr>
          <w:rStyle w:val="com"/>
          <w:rFonts w:eastAsiaTheme="majorEastAsia"/>
          <w:color w:val="7F7F7F" w:themeColor="text1" w:themeTint="80"/>
        </w:rPr>
        <w:t>",</w:t>
      </w:r>
    </w:p>
    <w:p w14:paraId="506F78EF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isVisible: true,</w:t>
      </w:r>
    </w:p>
    <w:p w14:paraId="5F7F5924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</w:t>
      </w:r>
      <w:r w:rsidRPr="00D01B68">
        <w:rPr>
          <w:rStyle w:val="com"/>
          <w:rFonts w:eastAsiaTheme="majorEastAsia"/>
          <w:color w:val="7F7F7F" w:themeColor="text1" w:themeTint="80"/>
        </w:rPr>
        <w:t xml:space="preserve">height: </w:t>
      </w:r>
      <w:bookmarkStart w:id="9" w:name="OLE_LINK68"/>
      <w:bookmarkStart w:id="10" w:name="OLE_LINK69"/>
      <w:r w:rsidRPr="00D01B68">
        <w:rPr>
          <w:rStyle w:val="com"/>
          <w:rFonts w:eastAsiaTheme="majorEastAsia"/>
          <w:color w:val="7F7F7F" w:themeColor="text1" w:themeTint="80"/>
        </w:rPr>
        <w:t>"100%"</w:t>
      </w:r>
      <w:bookmarkEnd w:id="9"/>
      <w:bookmarkEnd w:id="10"/>
    </w:p>
    <w:p w14:paraId="338B9EA2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top:</w:t>
      </w:r>
      <w:r w:rsidRPr="00F2292F">
        <w:rPr>
          <w:rStyle w:val="Heading1Char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r>
        <w:rPr>
          <w:rStyle w:val="com"/>
          <w:rFonts w:eastAsiaTheme="majorEastAsia"/>
          <w:color w:val="7F7F7F" w:themeColor="text1" w:themeTint="80"/>
        </w:rPr>
        <w:t>0dp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r>
        <w:rPr>
          <w:rStyle w:val="com"/>
          <w:rFonts w:eastAsiaTheme="majorEastAsia"/>
          <w:color w:val="7F7F7F" w:themeColor="text1" w:themeTint="80"/>
        </w:rPr>
        <w:t>,</w:t>
      </w:r>
    </w:p>
    <w:p w14:paraId="0E517D8D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left: 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r>
        <w:rPr>
          <w:rStyle w:val="com"/>
          <w:rFonts w:eastAsiaTheme="majorEastAsia"/>
          <w:color w:val="7F7F7F" w:themeColor="text1" w:themeTint="80"/>
        </w:rPr>
        <w:t>0dp</w:t>
      </w:r>
      <w:r w:rsidRPr="00D01B68">
        <w:rPr>
          <w:rStyle w:val="com"/>
          <w:rFonts w:eastAsiaTheme="majorEastAsia"/>
          <w:color w:val="7F7F7F" w:themeColor="text1" w:themeTint="80"/>
        </w:rPr>
        <w:t>"</w:t>
      </w:r>
      <w:r>
        <w:rPr>
          <w:rStyle w:val="com"/>
          <w:rFonts w:eastAsiaTheme="majorEastAsia"/>
          <w:color w:val="7F7F7F" w:themeColor="text1" w:themeTint="80"/>
        </w:rPr>
        <w:t>,</w:t>
      </w:r>
    </w:p>
    <w:p w14:paraId="674A55C0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width: </w:t>
      </w:r>
      <w:r w:rsidRPr="00D01B68">
        <w:rPr>
          <w:rStyle w:val="com"/>
          <w:rFonts w:eastAsiaTheme="majorEastAsia"/>
          <w:color w:val="7F7F7F" w:themeColor="text1" w:themeTint="80"/>
        </w:rPr>
        <w:t>"100%"</w:t>
      </w:r>
      <w:r>
        <w:rPr>
          <w:rStyle w:val="com"/>
          <w:rFonts w:eastAsiaTheme="majorEastAsia"/>
          <w:color w:val="7F7F7F" w:themeColor="text1" w:themeTint="80"/>
        </w:rPr>
        <w:t xml:space="preserve">, </w:t>
      </w:r>
    </w:p>
    <w:p w14:paraId="29C88430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11EB8E39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11EB8E39">
        <w:rPr>
          <w:rStyle w:val="com"/>
          <w:rFonts w:eastAsiaTheme="majorEastAsia"/>
          <w:color w:val="7F7F7F" w:themeColor="text1" w:themeTint="80"/>
        </w:rPr>
        <w:t xml:space="preserve">layoutType: </w:t>
      </w:r>
      <w:bookmarkStart w:id="11" w:name="OLE_LINK70"/>
      <w:bookmarkStart w:id="12" w:name="OLE_LINK71"/>
      <w:r w:rsidRPr="11EB8E39">
        <w:rPr>
          <w:rStyle w:val="com"/>
          <w:rFonts w:eastAsiaTheme="majorEastAsia"/>
          <w:color w:val="7F7F7F" w:themeColor="text1" w:themeTint="80"/>
        </w:rPr>
        <w:t>voltmx.flex.FREE_FORM,</w:t>
      </w:r>
    </w:p>
    <w:bookmarkEnd w:id="11"/>
    <w:bookmarkEnd w:id="12"/>
    <w:p w14:paraId="0C83EC53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</w:t>
      </w:r>
      <w:r w:rsidRPr="007D7A3F">
        <w:rPr>
          <w:rStyle w:val="com"/>
          <w:rFonts w:eastAsiaTheme="majorEastAsia"/>
          <w:color w:val="7F7F7F" w:themeColor="text1" w:themeTint="80"/>
        </w:rPr>
        <w:t>autogrowMode:</w:t>
      </w:r>
      <w:r w:rsidRPr="002B5665">
        <w:rPr>
          <w:rStyle w:val="Heading3Char"/>
          <w:color w:val="7F7F7F" w:themeColor="text1" w:themeTint="80"/>
        </w:rPr>
        <w:t xml:space="preserve"> </w:t>
      </w:r>
      <w:r w:rsidRPr="11EB8E39">
        <w:rPr>
          <w:rStyle w:val="com"/>
          <w:rFonts w:eastAsiaTheme="majorEastAsia"/>
          <w:color w:val="7F7F7F" w:themeColor="text1" w:themeTint="80"/>
        </w:rPr>
        <w:t>voltmx.flex.</w:t>
      </w:r>
      <w:r>
        <w:rPr>
          <w:rStyle w:val="com"/>
          <w:rFonts w:eastAsiaTheme="majorEastAsia"/>
          <w:color w:val="7F7F7F" w:themeColor="text1" w:themeTint="80"/>
        </w:rPr>
        <w:t>AUTOGROW_NONE</w:t>
      </w:r>
      <w:r w:rsidRPr="11EB8E39">
        <w:rPr>
          <w:rStyle w:val="com"/>
          <w:rFonts w:eastAsiaTheme="majorEastAsia"/>
          <w:color w:val="7F7F7F" w:themeColor="text1" w:themeTint="80"/>
        </w:rPr>
        <w:t>,</w:t>
      </w:r>
    </w:p>
    <w:p w14:paraId="3C0DD92F" w14:textId="6F1A3258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  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skin: "</w:t>
      </w:r>
      <w:r w:rsidR="00336F7A" w:rsidRPr="00336F7A">
        <w:rPr>
          <w:rStyle w:val="com"/>
          <w:rFonts w:eastAsiaTheme="majorEastAsia"/>
          <w:color w:val="7F7F7F" w:themeColor="text1" w:themeTint="80"/>
        </w:rPr>
        <w:t>voltmxsknFlx</w:t>
      </w:r>
      <w:r w:rsidRPr="00D01B68">
        <w:rPr>
          <w:rStyle w:val="com"/>
          <w:rFonts w:eastAsiaTheme="majorEastAsia"/>
          <w:color w:val="7F7F7F" w:themeColor="text1" w:themeTint="80"/>
        </w:rPr>
        <w:t>",</w:t>
      </w:r>
    </w:p>
    <w:p w14:paraId="7A51C047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clipBounds:true,</w:t>
      </w:r>
    </w:p>
    <w:p w14:paraId="2D4A6CB0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     zIndex:1</w:t>
      </w:r>
    </w:p>
    <w:p w14:paraId="1B387062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 xml:space="preserve">      }, {}, {});</w:t>
      </w:r>
    </w:p>
    <w:p w14:paraId="5F3C2E46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</w:p>
    <w:p w14:paraId="22C828FF" w14:textId="77777777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D01B68">
        <w:rPr>
          <w:rStyle w:val="com"/>
          <w:rFonts w:eastAsiaTheme="majorEastAsia"/>
          <w:color w:val="7F7F7F" w:themeColor="text1" w:themeTint="80"/>
        </w:rPr>
        <w:t>/*Setting the component's properties*/</w:t>
      </w:r>
    </w:p>
    <w:p w14:paraId="73D971E3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</w:p>
    <w:p w14:paraId="77F2F498" w14:textId="1BC19DDC" w:rsidR="00904A0F" w:rsidRDefault="00A32203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</w:t>
      </w:r>
      <w:r w:rsidR="00B234A3" w:rsidRPr="00B234A3">
        <w:rPr>
          <w:rStyle w:val="com"/>
          <w:rFonts w:eastAsiaTheme="majorEastAsia"/>
          <w:color w:val="7F7F7F" w:themeColor="text1" w:themeTint="80"/>
        </w:rPr>
        <w:t>actionSheet.headerMainText = "Get Directions";</w:t>
      </w:r>
    </w:p>
    <w:p w14:paraId="3E9E510C" w14:textId="6066B1B1" w:rsidR="00904A0F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</w:t>
      </w:r>
      <w:r w:rsidR="00CA77C6">
        <w:rPr>
          <w:rStyle w:val="com"/>
          <w:rFonts w:eastAsiaTheme="majorEastAsia"/>
          <w:color w:val="7F7F7F" w:themeColor="text1" w:themeTint="80"/>
        </w:rPr>
        <w:t xml:space="preserve"> </w:t>
      </w:r>
      <w:r w:rsidR="00CA77C6" w:rsidRPr="00CA77C6">
        <w:rPr>
          <w:rStyle w:val="com"/>
          <w:rFonts w:eastAsiaTheme="majorEastAsia"/>
          <w:color w:val="7F7F7F" w:themeColor="text1" w:themeTint="80"/>
        </w:rPr>
        <w:t>actionSheet.headerSubText= "Which app do you want to use?";</w:t>
      </w:r>
    </w:p>
    <w:p w14:paraId="5A980D81" w14:textId="2752BA49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</w:t>
      </w:r>
      <w:r w:rsidR="005E21BA" w:rsidRPr="005E21BA">
        <w:rPr>
          <w:rStyle w:val="com"/>
          <w:rFonts w:eastAsiaTheme="majorEastAsia"/>
          <w:color w:val="7F7F7F" w:themeColor="text1" w:themeTint="80"/>
        </w:rPr>
        <w:t xml:space="preserve">actionSheet.option1Text = "Use </w:t>
      </w:r>
      <w:r w:rsidR="008A4B03">
        <w:rPr>
          <w:rStyle w:val="com"/>
          <w:rFonts w:eastAsiaTheme="majorEastAsia"/>
          <w:color w:val="7F7F7F" w:themeColor="text1" w:themeTint="80"/>
        </w:rPr>
        <w:t>Map 1</w:t>
      </w:r>
      <w:r w:rsidR="005E21BA" w:rsidRPr="005E21BA">
        <w:rPr>
          <w:rStyle w:val="com"/>
          <w:rFonts w:eastAsiaTheme="majorEastAsia"/>
          <w:color w:val="7F7F7F" w:themeColor="text1" w:themeTint="80"/>
        </w:rPr>
        <w:t>";</w:t>
      </w:r>
    </w:p>
    <w:p w14:paraId="528DD73A" w14:textId="176435BC" w:rsidR="00904A0F" w:rsidRPr="00D01B68" w:rsidRDefault="00F67CE1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</w:t>
      </w:r>
      <w:r w:rsidRPr="00F67CE1">
        <w:rPr>
          <w:rStyle w:val="com"/>
          <w:rFonts w:eastAsiaTheme="majorEastAsia"/>
          <w:color w:val="7F7F7F" w:themeColor="text1" w:themeTint="80"/>
        </w:rPr>
        <w:t xml:space="preserve">actionSheet.option2Text = "Use </w:t>
      </w:r>
      <w:r w:rsidR="008A4B03">
        <w:rPr>
          <w:rStyle w:val="com"/>
          <w:rFonts w:eastAsiaTheme="majorEastAsia"/>
          <w:color w:val="7F7F7F" w:themeColor="text1" w:themeTint="80"/>
        </w:rPr>
        <w:t>Map 2</w:t>
      </w:r>
      <w:r w:rsidRPr="00F67CE1">
        <w:rPr>
          <w:rStyle w:val="com"/>
          <w:rFonts w:eastAsiaTheme="majorEastAsia"/>
          <w:color w:val="7F7F7F" w:themeColor="text1" w:themeTint="80"/>
        </w:rPr>
        <w:t>";</w:t>
      </w:r>
    </w:p>
    <w:p w14:paraId="2686A430" w14:textId="4932728F" w:rsidR="00904A0F" w:rsidRPr="00D01B68" w:rsidRDefault="009C3787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r>
        <w:rPr>
          <w:rStyle w:val="com"/>
          <w:rFonts w:eastAsiaTheme="majorEastAsia"/>
          <w:color w:val="7F7F7F" w:themeColor="text1" w:themeTint="80"/>
        </w:rPr>
        <w:t xml:space="preserve">    </w:t>
      </w:r>
      <w:bookmarkStart w:id="13" w:name="OLE_LINK106"/>
      <w:bookmarkStart w:id="14" w:name="OLE_LINK107"/>
      <w:r w:rsidRPr="009C3787">
        <w:rPr>
          <w:rStyle w:val="com"/>
          <w:rFonts w:eastAsiaTheme="majorEastAsia"/>
          <w:color w:val="7F7F7F" w:themeColor="text1" w:themeTint="80"/>
        </w:rPr>
        <w:t xml:space="preserve">actionSheet.option3Text = "Use </w:t>
      </w:r>
      <w:r w:rsidR="008A4B03">
        <w:rPr>
          <w:rStyle w:val="com"/>
          <w:rFonts w:eastAsiaTheme="majorEastAsia"/>
          <w:color w:val="7F7F7F" w:themeColor="text1" w:themeTint="80"/>
        </w:rPr>
        <w:t>Map 3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  <w:bookmarkEnd w:id="13"/>
      <w:bookmarkEnd w:id="14"/>
    </w:p>
    <w:p w14:paraId="1655904B" w14:textId="336C2CE9" w:rsidR="00904A0F" w:rsidRDefault="008A4B03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bookmarkStart w:id="15" w:name="OLE_LINK108"/>
      <w:bookmarkStart w:id="16" w:name="OLE_LINK109"/>
      <w:r w:rsidRPr="009C3787">
        <w:rPr>
          <w:rStyle w:val="com"/>
          <w:rFonts w:eastAsiaTheme="majorEastAsia"/>
          <w:color w:val="7F7F7F" w:themeColor="text1" w:themeTint="80"/>
        </w:rPr>
        <w:t>actionSheet.option</w:t>
      </w:r>
      <w:r w:rsidR="008E3CD4">
        <w:rPr>
          <w:rStyle w:val="com"/>
          <w:rFonts w:eastAsiaTheme="majorEastAsia"/>
          <w:color w:val="7F7F7F" w:themeColor="text1" w:themeTint="80"/>
        </w:rPr>
        <w:t>4</w:t>
      </w:r>
      <w:r w:rsidRPr="009C3787">
        <w:rPr>
          <w:rStyle w:val="com"/>
          <w:rFonts w:eastAsiaTheme="majorEastAsia"/>
          <w:color w:val="7F7F7F" w:themeColor="text1" w:themeTint="80"/>
        </w:rPr>
        <w:t xml:space="preserve">Text = "Use </w:t>
      </w:r>
      <w:r>
        <w:rPr>
          <w:rStyle w:val="com"/>
          <w:rFonts w:eastAsiaTheme="majorEastAsia"/>
          <w:color w:val="7F7F7F" w:themeColor="text1" w:themeTint="80"/>
        </w:rPr>
        <w:t>Map 4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  <w:bookmarkEnd w:id="15"/>
      <w:bookmarkEnd w:id="16"/>
    </w:p>
    <w:p w14:paraId="57711DAB" w14:textId="2DE939BC" w:rsidR="008E3CD4" w:rsidRDefault="008E3CD4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9C3787">
        <w:rPr>
          <w:rStyle w:val="com"/>
          <w:rFonts w:eastAsiaTheme="majorEastAsia"/>
          <w:color w:val="7F7F7F" w:themeColor="text1" w:themeTint="80"/>
        </w:rPr>
        <w:t>actionSheet.option</w:t>
      </w:r>
      <w:r>
        <w:rPr>
          <w:rStyle w:val="com"/>
          <w:rFonts w:eastAsiaTheme="majorEastAsia"/>
          <w:color w:val="7F7F7F" w:themeColor="text1" w:themeTint="80"/>
        </w:rPr>
        <w:t>5</w:t>
      </w:r>
      <w:r w:rsidRPr="009C3787">
        <w:rPr>
          <w:rStyle w:val="com"/>
          <w:rFonts w:eastAsiaTheme="majorEastAsia"/>
          <w:color w:val="7F7F7F" w:themeColor="text1" w:themeTint="80"/>
        </w:rPr>
        <w:t xml:space="preserve">Text = "Use </w:t>
      </w:r>
      <w:r>
        <w:rPr>
          <w:rStyle w:val="com"/>
          <w:rFonts w:eastAsiaTheme="majorEastAsia"/>
          <w:color w:val="7F7F7F" w:themeColor="text1" w:themeTint="80"/>
        </w:rPr>
        <w:t>Map 5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</w:p>
    <w:p w14:paraId="27E78E6C" w14:textId="4F585EAF" w:rsidR="008E3CD4" w:rsidRDefault="008E3CD4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9C3787">
        <w:rPr>
          <w:rStyle w:val="com"/>
          <w:rFonts w:eastAsiaTheme="majorEastAsia"/>
          <w:color w:val="7F7F7F" w:themeColor="text1" w:themeTint="80"/>
        </w:rPr>
        <w:t>actionSheet.option</w:t>
      </w:r>
      <w:r>
        <w:rPr>
          <w:rStyle w:val="com"/>
          <w:rFonts w:eastAsiaTheme="majorEastAsia"/>
          <w:color w:val="7F7F7F" w:themeColor="text1" w:themeTint="80"/>
        </w:rPr>
        <w:t>6</w:t>
      </w:r>
      <w:r w:rsidRPr="009C3787">
        <w:rPr>
          <w:rStyle w:val="com"/>
          <w:rFonts w:eastAsiaTheme="majorEastAsia"/>
          <w:color w:val="7F7F7F" w:themeColor="text1" w:themeTint="80"/>
        </w:rPr>
        <w:t xml:space="preserve">Text = "Use </w:t>
      </w:r>
      <w:r>
        <w:rPr>
          <w:rStyle w:val="com"/>
          <w:rFonts w:eastAsiaTheme="majorEastAsia"/>
          <w:color w:val="7F7F7F" w:themeColor="text1" w:themeTint="80"/>
        </w:rPr>
        <w:t>Map 6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</w:p>
    <w:p w14:paraId="4B57E963" w14:textId="2CE493FA" w:rsidR="008E3CD4" w:rsidRDefault="008E3CD4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9C3787">
        <w:rPr>
          <w:rStyle w:val="com"/>
          <w:rFonts w:eastAsiaTheme="majorEastAsia"/>
          <w:color w:val="7F7F7F" w:themeColor="text1" w:themeTint="80"/>
        </w:rPr>
        <w:t>actionSheet.option</w:t>
      </w:r>
      <w:r>
        <w:rPr>
          <w:rStyle w:val="com"/>
          <w:rFonts w:eastAsiaTheme="majorEastAsia"/>
          <w:color w:val="7F7F7F" w:themeColor="text1" w:themeTint="80"/>
        </w:rPr>
        <w:t>7</w:t>
      </w:r>
      <w:r w:rsidRPr="009C3787">
        <w:rPr>
          <w:rStyle w:val="com"/>
          <w:rFonts w:eastAsiaTheme="majorEastAsia"/>
          <w:color w:val="7F7F7F" w:themeColor="text1" w:themeTint="80"/>
        </w:rPr>
        <w:t xml:space="preserve">Text = "Use </w:t>
      </w:r>
      <w:r>
        <w:rPr>
          <w:rStyle w:val="com"/>
          <w:rFonts w:eastAsiaTheme="majorEastAsia"/>
          <w:color w:val="7F7F7F" w:themeColor="text1" w:themeTint="80"/>
        </w:rPr>
        <w:t>Map 7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</w:p>
    <w:p w14:paraId="580DA91F" w14:textId="6F190E1A" w:rsidR="008E3CD4" w:rsidRDefault="008E3CD4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9C3787">
        <w:rPr>
          <w:rStyle w:val="com"/>
          <w:rFonts w:eastAsiaTheme="majorEastAsia"/>
          <w:color w:val="7F7F7F" w:themeColor="text1" w:themeTint="80"/>
        </w:rPr>
        <w:t>actionSheet.option</w:t>
      </w:r>
      <w:r>
        <w:rPr>
          <w:rStyle w:val="com"/>
          <w:rFonts w:eastAsiaTheme="majorEastAsia"/>
          <w:color w:val="7F7F7F" w:themeColor="text1" w:themeTint="80"/>
        </w:rPr>
        <w:t>8</w:t>
      </w:r>
      <w:r w:rsidRPr="009C3787">
        <w:rPr>
          <w:rStyle w:val="com"/>
          <w:rFonts w:eastAsiaTheme="majorEastAsia"/>
          <w:color w:val="7F7F7F" w:themeColor="text1" w:themeTint="80"/>
        </w:rPr>
        <w:t xml:space="preserve">Text = "Use </w:t>
      </w:r>
      <w:r>
        <w:rPr>
          <w:rStyle w:val="com"/>
          <w:rFonts w:eastAsiaTheme="majorEastAsia"/>
          <w:color w:val="7F7F7F" w:themeColor="text1" w:themeTint="80"/>
        </w:rPr>
        <w:t>Map 8</w:t>
      </w:r>
      <w:r w:rsidRPr="009C3787">
        <w:rPr>
          <w:rStyle w:val="com"/>
          <w:rFonts w:eastAsiaTheme="majorEastAsia"/>
          <w:color w:val="7F7F7F" w:themeColor="text1" w:themeTint="80"/>
        </w:rPr>
        <w:t>";</w:t>
      </w:r>
    </w:p>
    <w:p w14:paraId="2F3EF608" w14:textId="77777777" w:rsidR="009D2022" w:rsidRPr="00D01B68" w:rsidRDefault="009D2022" w:rsidP="008E3CD4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</w:p>
    <w:p w14:paraId="6B8D5254" w14:textId="68884068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  <w:bookmarkStart w:id="17" w:name="OLE_LINK59"/>
      <w:bookmarkStart w:id="18" w:name="OLE_LINK62"/>
      <w:r w:rsidRPr="00D01B68">
        <w:rPr>
          <w:rStyle w:val="com"/>
          <w:rFonts w:eastAsiaTheme="majorEastAsia"/>
          <w:color w:val="7F7F7F" w:themeColor="text1" w:themeTint="80"/>
        </w:rPr>
        <w:t xml:space="preserve">    /*Adding the </w:t>
      </w:r>
      <w:r w:rsidR="00D55C7A">
        <w:rPr>
          <w:rStyle w:val="com"/>
          <w:rFonts w:eastAsiaTheme="majorEastAsia"/>
          <w:color w:val="7F7F7F" w:themeColor="text1" w:themeTint="80"/>
        </w:rPr>
        <w:t>Action Sheet</w:t>
      </w:r>
      <w:r>
        <w:rPr>
          <w:rStyle w:val="com"/>
          <w:rFonts w:eastAsiaTheme="majorEastAsia"/>
          <w:color w:val="7F7F7F" w:themeColor="text1" w:themeTint="80"/>
        </w:rPr>
        <w:t xml:space="preserve"> </w:t>
      </w:r>
      <w:r w:rsidRPr="00D01B68">
        <w:rPr>
          <w:rStyle w:val="com"/>
          <w:rFonts w:eastAsiaTheme="majorEastAsia"/>
          <w:color w:val="7F7F7F" w:themeColor="text1" w:themeTint="80"/>
        </w:rPr>
        <w:t>component to a Form*</w:t>
      </w:r>
      <w:r>
        <w:rPr>
          <w:rStyle w:val="com"/>
          <w:rFonts w:eastAsiaTheme="majorEastAsia"/>
          <w:color w:val="7F7F7F" w:themeColor="text1" w:themeTint="80"/>
        </w:rPr>
        <w:t>/</w:t>
      </w:r>
    </w:p>
    <w:bookmarkEnd w:id="17"/>
    <w:bookmarkEnd w:id="18"/>
    <w:p w14:paraId="279C4C7D" w14:textId="77777777" w:rsidR="00904A0F" w:rsidRPr="00D01B68" w:rsidRDefault="00904A0F" w:rsidP="00904A0F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/>
        <w:rPr>
          <w:rStyle w:val="com"/>
          <w:rFonts w:eastAsiaTheme="majorEastAsia"/>
          <w:color w:val="7F7F7F" w:themeColor="text1" w:themeTint="80"/>
        </w:rPr>
      </w:pPr>
    </w:p>
    <w:p w14:paraId="322F2782" w14:textId="54B80FD4" w:rsidR="00904A0F" w:rsidRDefault="00904A0F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  <w:r w:rsidRPr="005F4093">
        <w:rPr>
          <w:rStyle w:val="com"/>
          <w:rFonts w:eastAsiaTheme="majorEastAsia"/>
          <w:color w:val="7F7F7F" w:themeColor="text1" w:themeTint="80"/>
        </w:rPr>
        <w:t>this.view.add(</w:t>
      </w:r>
      <w:r w:rsidR="00BB15D4">
        <w:rPr>
          <w:rStyle w:val="com"/>
          <w:rFonts w:eastAsiaTheme="majorEastAsia"/>
          <w:color w:val="7F7F7F" w:themeColor="text1" w:themeTint="80"/>
        </w:rPr>
        <w:t>actionSheet</w:t>
      </w:r>
      <w:r w:rsidRPr="005F4093">
        <w:rPr>
          <w:rStyle w:val="com"/>
          <w:rFonts w:eastAsiaTheme="majorEastAsia"/>
          <w:color w:val="7F7F7F" w:themeColor="text1" w:themeTint="80"/>
        </w:rPr>
        <w:t>)</w:t>
      </w:r>
      <w:r w:rsidR="00B031C6">
        <w:rPr>
          <w:rStyle w:val="com"/>
          <w:rFonts w:eastAsiaTheme="majorEastAsia"/>
          <w:color w:val="7F7F7F" w:themeColor="text1" w:themeTint="80"/>
        </w:rPr>
        <w:t>;</w:t>
      </w:r>
    </w:p>
    <w:p w14:paraId="7FE02352" w14:textId="6B2ED03C" w:rsidR="00B031C6" w:rsidRDefault="00B031C6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com"/>
          <w:rFonts w:eastAsiaTheme="majorEastAsia"/>
          <w:color w:val="7F7F7F" w:themeColor="text1" w:themeTint="80"/>
        </w:rPr>
      </w:pPr>
    </w:p>
    <w:p w14:paraId="3103A087" w14:textId="4E280654" w:rsidR="00B031C6" w:rsidRDefault="00B031C6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  <w:r>
        <w:rPr>
          <w:rStyle w:val="pln"/>
          <w:rFonts w:eastAsiaTheme="majorEastAsia"/>
          <w:color w:val="7F7F7F" w:themeColor="text1" w:themeTint="80"/>
        </w:rPr>
        <w:t xml:space="preserve">/*Calling </w:t>
      </w:r>
      <w:r w:rsidR="00F64E1C">
        <w:rPr>
          <w:rStyle w:val="pln"/>
          <w:rFonts w:eastAsiaTheme="majorEastAsia"/>
          <w:color w:val="7F7F7F" w:themeColor="text1" w:themeTint="80"/>
        </w:rPr>
        <w:t>APIs</w:t>
      </w:r>
      <w:r>
        <w:rPr>
          <w:rStyle w:val="pln"/>
          <w:rFonts w:eastAsiaTheme="majorEastAsia"/>
          <w:color w:val="7F7F7F" w:themeColor="text1" w:themeTint="80"/>
        </w:rPr>
        <w:t xml:space="preserve"> form </w:t>
      </w:r>
      <w:r w:rsidR="00F64E1C">
        <w:rPr>
          <w:rStyle w:val="pln"/>
          <w:rFonts w:eastAsiaTheme="majorEastAsia"/>
          <w:color w:val="7F7F7F" w:themeColor="text1" w:themeTint="80"/>
        </w:rPr>
        <w:t>code */</w:t>
      </w:r>
    </w:p>
    <w:p w14:paraId="708793DD" w14:textId="1C406CD7" w:rsidR="00083D31" w:rsidRDefault="00083D31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</w:p>
    <w:p w14:paraId="6E9C28C7" w14:textId="1FAA6951" w:rsidR="00083D31" w:rsidRDefault="00083D31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  <w:r>
        <w:rPr>
          <w:rStyle w:val="pln"/>
          <w:rFonts w:eastAsiaTheme="majorEastAsia"/>
          <w:color w:val="7F7F7F" w:themeColor="text1" w:themeTint="80"/>
        </w:rPr>
        <w:t>this.view.actionsheet.show();</w:t>
      </w:r>
    </w:p>
    <w:p w14:paraId="67970CD5" w14:textId="28D4415D" w:rsidR="00083D31" w:rsidRDefault="00083D31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</w:p>
    <w:p w14:paraId="71DC5B88" w14:textId="33AE9032" w:rsidR="00083D31" w:rsidRDefault="00083D31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  <w:r>
        <w:rPr>
          <w:rStyle w:val="pln"/>
          <w:rFonts w:eastAsiaTheme="majorEastAsia"/>
          <w:color w:val="7F7F7F" w:themeColor="text1" w:themeTint="80"/>
        </w:rPr>
        <w:t>this.view.actionsheet.dismiss();</w:t>
      </w:r>
    </w:p>
    <w:p w14:paraId="5A8C20DF" w14:textId="77777777" w:rsidR="00083D31" w:rsidRPr="00D01B68" w:rsidRDefault="00083D31" w:rsidP="00B031C6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ind w:left="360" w:firstLine="480"/>
        <w:rPr>
          <w:rStyle w:val="pln"/>
          <w:rFonts w:eastAsiaTheme="majorEastAsia"/>
          <w:color w:val="7F7F7F" w:themeColor="text1" w:themeTint="80"/>
        </w:rPr>
      </w:pPr>
    </w:p>
    <w:p w14:paraId="343600B4" w14:textId="6CF2DE17" w:rsidR="00E70FEE" w:rsidRPr="00017AB9" w:rsidRDefault="00B611D8" w:rsidP="00B611D8">
      <w:pPr>
        <w:pStyle w:val="NormalWeb"/>
        <w:spacing w:before="120"/>
        <w:ind w:left="0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  <w:r>
        <w:rPr>
          <w:rFonts w:ascii="Poppins Light" w:hAnsi="Poppins Light" w:cs="Poppins Light"/>
          <w:color w:val="7F7F7F" w:themeColor="text1" w:themeTint="80"/>
          <w:sz w:val="20"/>
          <w:szCs w:val="20"/>
          <w:lang w:val="en-IN"/>
        </w:rPr>
        <w:t xml:space="preserve">     </w:t>
      </w:r>
      <w:r w:rsidR="00E70FEE"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 xml:space="preserve">In the code snippet, you can edit the properties of the </w:t>
      </w:r>
      <w:r w:rsidR="00017AB9"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component as</w:t>
      </w:r>
      <w:r w:rsidR="00E70FEE"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 xml:space="preserve"> per your </w:t>
      </w: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 xml:space="preserve">       </w:t>
      </w:r>
      <w:r w:rsidR="00E70FEE"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requirement. For more information, see Setting Properties.</w:t>
      </w:r>
    </w:p>
    <w:p w14:paraId="27692819" w14:textId="17D439BE" w:rsidR="007A5949" w:rsidRPr="00017AB9" w:rsidRDefault="00E70FEE" w:rsidP="00E00503">
      <w:pPr>
        <w:pStyle w:val="NormalWeb"/>
        <w:spacing w:before="120"/>
        <w:rPr>
          <w:rFonts w:asciiTheme="minorHAnsi" w:hAnsiTheme="minorHAnsi" w:cs="Poppins Light"/>
          <w:color w:val="7F7F7F" w:themeColor="text1" w:themeTint="80"/>
          <w:sz w:val="22"/>
          <w:szCs w:val="22"/>
        </w:rPr>
      </w:pPr>
      <w:r w:rsidRPr="00017AB9">
        <w:rPr>
          <w:rFonts w:asciiTheme="minorHAnsi" w:hAnsiTheme="minorHAnsi" w:cs="Poppins Light"/>
          <w:color w:val="7F7F7F" w:themeColor="text1" w:themeTint="80"/>
          <w:sz w:val="22"/>
          <w:szCs w:val="22"/>
        </w:rPr>
        <w:t>2.   Save the file</w:t>
      </w:r>
    </w:p>
    <w:p w14:paraId="43B7E3E6" w14:textId="77777777" w:rsidR="00E00503" w:rsidRPr="00092E07" w:rsidRDefault="00E00503" w:rsidP="00E00503">
      <w:pPr>
        <w:pStyle w:val="NormalWeb"/>
        <w:spacing w:before="1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</w:p>
    <w:p w14:paraId="158DA7E6" w14:textId="351A5A57" w:rsidR="004B59BB" w:rsidRDefault="00830B93" w:rsidP="00830B93">
      <w:pPr>
        <w:pStyle w:val="Heading2"/>
      </w:pPr>
      <w:r w:rsidRPr="002D572F">
        <w:t>Properties</w:t>
      </w:r>
    </w:p>
    <w:p w14:paraId="0C877484" w14:textId="1A63C57E" w:rsidR="009B496C" w:rsidRDefault="002D0CCD" w:rsidP="009B496C">
      <w:r>
        <w:t xml:space="preserve">     </w:t>
      </w:r>
      <w:bookmarkStart w:id="19" w:name="OLE_LINK112"/>
      <w:bookmarkStart w:id="20" w:name="OLE_LINK113"/>
      <w:r w:rsidR="009B496C" w:rsidRPr="00D01B68">
        <w:rPr>
          <w:color w:val="7F7F7F" w:themeColor="text1" w:themeTint="80"/>
        </w:rPr>
        <w:t>The properties provided on the </w:t>
      </w:r>
      <w:r w:rsidR="009B496C" w:rsidRPr="00D01B68">
        <w:rPr>
          <w:b/>
          <w:bCs/>
          <w:color w:val="595959" w:themeColor="text1" w:themeTint="A6"/>
        </w:rPr>
        <w:t>Component</w:t>
      </w:r>
      <w:r w:rsidR="009B496C" w:rsidRPr="00D01B68">
        <w:rPr>
          <w:color w:val="595959" w:themeColor="text1" w:themeTint="A6"/>
        </w:rPr>
        <w:t> </w:t>
      </w:r>
      <w:r w:rsidR="009B496C" w:rsidRPr="00D01B68">
        <w:rPr>
          <w:color w:val="7F7F7F" w:themeColor="text1" w:themeTint="80"/>
        </w:rPr>
        <w:t>tab allow</w:t>
      </w:r>
      <w:r w:rsidR="009B496C">
        <w:rPr>
          <w:color w:val="7F7F7F" w:themeColor="text1" w:themeTint="80"/>
        </w:rPr>
        <w:t>s</w:t>
      </w:r>
      <w:r w:rsidR="009B496C" w:rsidRPr="00D01B68">
        <w:rPr>
          <w:color w:val="7F7F7F" w:themeColor="text1" w:themeTint="80"/>
        </w:rPr>
        <w:t xml:space="preserve"> you to customize the elements in the </w:t>
      </w:r>
      <w:r w:rsidR="00E81399">
        <w:rPr>
          <w:b/>
          <w:bCs/>
          <w:color w:val="595959" w:themeColor="text1" w:themeTint="A6"/>
        </w:rPr>
        <w:t>Action Sheet</w:t>
      </w:r>
      <w:r w:rsidR="009B496C" w:rsidRPr="00D01B68">
        <w:rPr>
          <w:color w:val="595959" w:themeColor="text1" w:themeTint="A6"/>
        </w:rPr>
        <w:t> </w:t>
      </w:r>
      <w:r w:rsidR="009B496C" w:rsidRPr="00D01B68">
        <w:rPr>
          <w:color w:val="7F7F7F" w:themeColor="text1" w:themeTint="80"/>
        </w:rPr>
        <w:t>component</w:t>
      </w:r>
      <w:r w:rsidR="009B496C">
        <w:rPr>
          <w:color w:val="7F7F7F" w:themeColor="text1" w:themeTint="80"/>
        </w:rPr>
        <w:t>.</w:t>
      </w:r>
      <w:r w:rsidR="009B496C" w:rsidRPr="004034C2">
        <w:t xml:space="preserve"> These elements can be UI elements, service parameters, and so on. You can set the properties from the </w:t>
      </w:r>
      <w:r w:rsidR="00F54395">
        <w:t>Volt MX Iris</w:t>
      </w:r>
      <w:r w:rsidR="009B496C" w:rsidRPr="004034C2">
        <w:t xml:space="preserve"> Properties panel on the right-hand side. You can also configure these properties using a JavaScript code.</w:t>
      </w:r>
    </w:p>
    <w:p w14:paraId="76B006ED" w14:textId="77777777" w:rsidR="00284B2C" w:rsidRDefault="008465B0" w:rsidP="00284B2C">
      <w:pPr>
        <w:rPr>
          <w:color w:val="000000" w:themeColor="text1"/>
        </w:rPr>
      </w:pPr>
      <w:bookmarkStart w:id="21" w:name="OLE_LINK131"/>
      <w:bookmarkStart w:id="22" w:name="OLE_LINK132"/>
      <w:bookmarkEnd w:id="19"/>
      <w:bookmarkEnd w:id="20"/>
      <w:r w:rsidRPr="001B3857">
        <w:rPr>
          <w:color w:val="000000" w:themeColor="text1"/>
        </w:rPr>
        <w:t>General Properties</w:t>
      </w:r>
      <w:bookmarkEnd w:id="21"/>
      <w:bookmarkEnd w:id="22"/>
    </w:p>
    <w:p w14:paraId="5FD14CB0" w14:textId="4A443023" w:rsidR="005A6768" w:rsidRPr="00284B2C" w:rsidRDefault="00284B2C" w:rsidP="00284B2C">
      <w:pPr>
        <w:rPr>
          <w:color w:val="000000" w:themeColor="text1"/>
        </w:rPr>
      </w:pPr>
      <w:r w:rsidRPr="00284B2C">
        <w:rPr>
          <w:color w:val="000000" w:themeColor="text1"/>
        </w:rPr>
        <w:t>1.</w:t>
      </w:r>
      <w:r w:rsidR="005A6768" w:rsidRPr="00284B2C">
        <w:rPr>
          <w:color w:val="000000" w:themeColor="text1"/>
        </w:rPr>
        <w:t>Header</w:t>
      </w:r>
    </w:p>
    <w:p w14:paraId="642A3508" w14:textId="438DA2CD" w:rsidR="004B59BB" w:rsidRDefault="004B59BB" w:rsidP="004B59BB"/>
    <w:p w14:paraId="37D403AE" w14:textId="1B075800" w:rsidR="00BA22EC" w:rsidRDefault="00BA22EC" w:rsidP="00BA22EC">
      <w:pPr>
        <w:rPr>
          <w:color w:val="000000" w:themeColor="text1"/>
        </w:rPr>
      </w:pPr>
      <w:bookmarkStart w:id="23" w:name="OLE_LINK124"/>
      <w:bookmarkStart w:id="24" w:name="OLE_LINK125"/>
      <w:r>
        <w:rPr>
          <w:color w:val="000000" w:themeColor="text1"/>
        </w:rPr>
        <w:lastRenderedPageBreak/>
        <w:t>1.</w:t>
      </w:r>
      <w:r w:rsidRPr="008F6E8F">
        <w:t xml:space="preserve"> </w:t>
      </w:r>
      <w:r w:rsidR="00FE56F9">
        <w:rPr>
          <w:color w:val="000000" w:themeColor="text1"/>
        </w:rPr>
        <w:t xml:space="preserve">Main </w:t>
      </w:r>
      <w:r w:rsidRPr="008F6E8F">
        <w:rPr>
          <w:color w:val="000000" w:themeColor="text1"/>
        </w:rPr>
        <w:t>T</w:t>
      </w:r>
      <w:r w:rsidR="00FE56F9">
        <w:rPr>
          <w:color w:val="000000" w:themeColor="text1"/>
        </w:rPr>
        <w:t>ex</w:t>
      </w:r>
      <w:r w:rsidR="00F33C43">
        <w:rPr>
          <w:color w:val="000000" w:themeColor="text1"/>
        </w:rPr>
        <w:t>t</w:t>
      </w:r>
      <w:r>
        <w:rPr>
          <w:color w:val="000000" w:themeColor="text1"/>
        </w:rPr>
        <w:t xml:space="preserve"> (</w:t>
      </w:r>
      <w:bookmarkStart w:id="25" w:name="OLE_LINK122"/>
      <w:bookmarkStart w:id="26" w:name="OLE_LINK123"/>
      <w:r w:rsidR="00F33C43" w:rsidRPr="00F33C43">
        <w:rPr>
          <w:color w:val="000000" w:themeColor="text1"/>
        </w:rPr>
        <w:t>headerMainText</w:t>
      </w:r>
      <w:bookmarkEnd w:id="25"/>
      <w:bookmarkEnd w:id="26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837"/>
      </w:tblGrid>
      <w:tr w:rsidR="007A1BDD" w:rsidRPr="00D01B68" w14:paraId="0E7503C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8A2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27" w:name="OLE_LINK83"/>
            <w:bookmarkStart w:id="28" w:name="OLE_LINK84"/>
            <w:bookmarkStart w:id="29" w:name="OLE_LINK126"/>
            <w:bookmarkEnd w:id="23"/>
            <w:bookmarkEnd w:id="24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2B2550A" w14:textId="4B1FCD08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 w:rsidR="00221F4A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7C31FA">
              <w:rPr>
                <w:rFonts w:ascii="Cambria" w:hAnsi="Cambria"/>
                <w:color w:val="7F7F7F" w:themeColor="text1" w:themeTint="80"/>
              </w:rPr>
              <w:t>the</w:t>
            </w:r>
            <w:r w:rsidR="00221F4A">
              <w:rPr>
                <w:rFonts w:ascii="Cambria" w:hAnsi="Cambria"/>
                <w:color w:val="7F7F7F" w:themeColor="text1" w:themeTint="80"/>
              </w:rPr>
              <w:t xml:space="preserve"> text to be displayed as the main </w:t>
            </w:r>
            <w:r w:rsidR="00275D9C">
              <w:rPr>
                <w:rFonts w:ascii="Cambria" w:hAnsi="Cambria"/>
                <w:color w:val="7F7F7F" w:themeColor="text1" w:themeTint="80"/>
              </w:rPr>
              <w:t>header.</w:t>
            </w:r>
          </w:p>
        </w:tc>
      </w:tr>
      <w:tr w:rsidR="007A1BDD" w:rsidRPr="00D01B68" w14:paraId="2DB6AC3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EA40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487EDB2" w14:textId="2CA5E654" w:rsidR="007A1BDD" w:rsidRPr="00D01B68" w:rsidRDefault="004B18E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4B18E9">
              <w:rPr>
                <w:color w:val="7F7F7F" w:themeColor="text1" w:themeTint="80"/>
              </w:rPr>
              <w:t>headerMainText</w:t>
            </w:r>
          </w:p>
        </w:tc>
      </w:tr>
      <w:tr w:rsidR="007A1BDD" w:rsidRPr="00D01B68" w14:paraId="1B5B639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938D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EFB5792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A1BDD" w:rsidRPr="00D01B68" w14:paraId="6A0E061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72BF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B26C987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A1BDD" w:rsidRPr="00D01B68" w14:paraId="733F977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E6EB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5038630" w14:textId="2AFE2642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AF4861">
              <w:rPr>
                <w:rFonts w:ascii="Cambria" w:hAnsi="Cambria"/>
                <w:color w:val="7F7F7F" w:themeColor="text1" w:themeTint="80"/>
              </w:rPr>
              <w:t>actionsheet.headerMainText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63172D" w:rsidRPr="0063172D">
              <w:rPr>
                <w:rFonts w:ascii="Cambria" w:hAnsi="Cambria"/>
                <w:color w:val="7F7F7F" w:themeColor="text1" w:themeTint="80"/>
              </w:rPr>
              <w:t>Get Directions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A1BDD" w:rsidRPr="00D01B68" w14:paraId="1941E66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44CA" w14:textId="77777777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792E402" w14:textId="03C7E043" w:rsidR="007A1BDD" w:rsidRPr="00D01B68" w:rsidRDefault="007A1BD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763763" w:rsidRPr="00763763">
              <w:rPr>
                <w:rFonts w:ascii="Cambria" w:hAnsi="Cambria"/>
                <w:color w:val="7F7F7F" w:themeColor="text1" w:themeTint="80"/>
              </w:rPr>
              <w:t>Get Directions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27"/>
      <w:bookmarkEnd w:id="28"/>
      <w:bookmarkEnd w:id="29"/>
    </w:tbl>
    <w:p w14:paraId="45A3C975" w14:textId="410FA179" w:rsidR="002D0CCD" w:rsidRDefault="002D0CCD" w:rsidP="004B59BB"/>
    <w:p w14:paraId="7EDCF395" w14:textId="37181A1C" w:rsidR="009F5411" w:rsidRDefault="007252CF" w:rsidP="009F5411">
      <w:pPr>
        <w:rPr>
          <w:color w:val="000000" w:themeColor="text1"/>
        </w:rPr>
      </w:pPr>
      <w:bookmarkStart w:id="30" w:name="OLE_LINK127"/>
      <w:bookmarkStart w:id="31" w:name="OLE_LINK128"/>
      <w:bookmarkStart w:id="32" w:name="OLE_LINK129"/>
      <w:bookmarkStart w:id="33" w:name="OLE_LINK130"/>
      <w:r>
        <w:rPr>
          <w:color w:val="000000" w:themeColor="text1"/>
        </w:rPr>
        <w:t>2</w:t>
      </w:r>
      <w:r w:rsidR="009F5411">
        <w:rPr>
          <w:color w:val="000000" w:themeColor="text1"/>
        </w:rPr>
        <w:t>.</w:t>
      </w:r>
      <w:r w:rsidR="009F5411" w:rsidRPr="008F6E8F">
        <w:t xml:space="preserve"> </w:t>
      </w:r>
      <w:r w:rsidR="00D1320D">
        <w:rPr>
          <w:color w:val="000000" w:themeColor="text1"/>
        </w:rPr>
        <w:t>Sub</w:t>
      </w:r>
      <w:r w:rsidR="009F5411">
        <w:rPr>
          <w:color w:val="000000" w:themeColor="text1"/>
        </w:rPr>
        <w:t xml:space="preserve"> </w:t>
      </w:r>
      <w:r w:rsidR="009F5411" w:rsidRPr="008F6E8F">
        <w:rPr>
          <w:color w:val="000000" w:themeColor="text1"/>
        </w:rPr>
        <w:t>T</w:t>
      </w:r>
      <w:r w:rsidR="009F5411">
        <w:rPr>
          <w:color w:val="000000" w:themeColor="text1"/>
        </w:rPr>
        <w:t>ext (</w:t>
      </w:r>
      <w:r w:rsidR="00D1320D" w:rsidRPr="00D1320D">
        <w:rPr>
          <w:color w:val="000000" w:themeColor="text1"/>
        </w:rPr>
        <w:t>headerSubText</w:t>
      </w:r>
      <w:r w:rsidR="009F5411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0D3189" w:rsidRPr="00D01B68" w14:paraId="4B1AA3B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30"/>
          <w:bookmarkEnd w:id="31"/>
          <w:p w14:paraId="0629D725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E2F63F7" w14:textId="2048503A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7A235B">
              <w:rPr>
                <w:rFonts w:ascii="Cambria" w:hAnsi="Cambria"/>
                <w:color w:val="7F7F7F" w:themeColor="text1" w:themeTint="80"/>
              </w:rPr>
              <w:t>sub</w:t>
            </w:r>
            <w:r>
              <w:rPr>
                <w:rFonts w:ascii="Cambria" w:hAnsi="Cambria"/>
                <w:color w:val="7F7F7F" w:themeColor="text1" w:themeTint="80"/>
              </w:rPr>
              <w:t xml:space="preserve"> header.</w:t>
            </w:r>
          </w:p>
        </w:tc>
      </w:tr>
      <w:tr w:rsidR="000D3189" w:rsidRPr="00D01B68" w14:paraId="271FE16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2F0E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6A51B95" w14:textId="296301C9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4B18E9">
              <w:rPr>
                <w:color w:val="7F7F7F" w:themeColor="text1" w:themeTint="80"/>
              </w:rPr>
              <w:t>header</w:t>
            </w:r>
            <w:r w:rsidR="00171CCF">
              <w:rPr>
                <w:color w:val="7F7F7F" w:themeColor="text1" w:themeTint="80"/>
              </w:rPr>
              <w:t>Sub</w:t>
            </w:r>
            <w:r w:rsidRPr="004B18E9">
              <w:rPr>
                <w:color w:val="7F7F7F" w:themeColor="text1" w:themeTint="80"/>
              </w:rPr>
              <w:t>Text</w:t>
            </w:r>
          </w:p>
        </w:tc>
      </w:tr>
      <w:tr w:rsidR="000D3189" w:rsidRPr="00D01B68" w14:paraId="7A23A1D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B75C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3B850BD4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0D3189" w:rsidRPr="00D01B68" w14:paraId="1A82E37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0560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94F191A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0D3189" w:rsidRPr="00D01B68" w14:paraId="1243023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4BF1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E9416FE" w14:textId="2040FC2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actionsheet.header</w:t>
            </w:r>
            <w:r w:rsidR="004C0A61">
              <w:rPr>
                <w:rFonts w:ascii="Cambria" w:hAnsi="Cambria"/>
                <w:color w:val="7F7F7F" w:themeColor="text1" w:themeTint="80"/>
              </w:rPr>
              <w:t>Sub</w:t>
            </w:r>
            <w:r>
              <w:rPr>
                <w:rFonts w:ascii="Cambria" w:hAnsi="Cambria"/>
                <w:color w:val="7F7F7F" w:themeColor="text1" w:themeTint="80"/>
              </w:rPr>
              <w:t>Text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580A0D" w:rsidRPr="00580A0D">
              <w:rPr>
                <w:rFonts w:ascii="Cambria" w:hAnsi="Cambria"/>
                <w:color w:val="7F7F7F" w:themeColor="text1" w:themeTint="80"/>
              </w:rPr>
              <w:t>Which app do you want to use?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0D3189" w:rsidRPr="00D01B68" w14:paraId="0CBCDCA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C547" w14:textId="77777777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8180677" w14:textId="21BCF3D9" w:rsidR="000D3189" w:rsidRPr="00D01B68" w:rsidRDefault="000D318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9703E2" w:rsidRPr="009703E2">
              <w:rPr>
                <w:rFonts w:ascii="Cambria" w:hAnsi="Cambria"/>
                <w:color w:val="7F7F7F" w:themeColor="text1" w:themeTint="80"/>
              </w:rPr>
              <w:t>Which app do you want to use?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32"/>
      <w:bookmarkEnd w:id="33"/>
    </w:tbl>
    <w:p w14:paraId="0FB2890F" w14:textId="152DED2B" w:rsidR="009F5411" w:rsidRDefault="009F5411" w:rsidP="004B59BB"/>
    <w:p w14:paraId="7CB43159" w14:textId="17A9AAAB" w:rsidR="002C3C0D" w:rsidRDefault="00C33225" w:rsidP="00B97909">
      <w:pPr>
        <w:rPr>
          <w:color w:val="000000" w:themeColor="text1"/>
          <w:sz w:val="24"/>
          <w:szCs w:val="24"/>
        </w:rPr>
      </w:pPr>
      <w:r w:rsidRPr="00C33225">
        <w:rPr>
          <w:color w:val="000000" w:themeColor="text1"/>
          <w:sz w:val="24"/>
          <w:szCs w:val="24"/>
        </w:rPr>
        <w:t>2.</w:t>
      </w:r>
      <w:r>
        <w:rPr>
          <w:color w:val="000000" w:themeColor="text1"/>
          <w:sz w:val="24"/>
          <w:szCs w:val="24"/>
        </w:rPr>
        <w:t xml:space="preserve"> </w:t>
      </w:r>
      <w:r w:rsidR="00A11617" w:rsidRPr="00C33225">
        <w:rPr>
          <w:color w:val="000000" w:themeColor="text1"/>
          <w:sz w:val="24"/>
          <w:szCs w:val="24"/>
        </w:rPr>
        <w:t>Options</w:t>
      </w:r>
    </w:p>
    <w:p w14:paraId="63051CF0" w14:textId="77777777" w:rsidR="00B97909" w:rsidRPr="00B97909" w:rsidRDefault="00B97909" w:rsidP="00B97909">
      <w:pPr>
        <w:rPr>
          <w:color w:val="000000" w:themeColor="text1"/>
          <w:sz w:val="24"/>
          <w:szCs w:val="24"/>
        </w:rPr>
      </w:pPr>
    </w:p>
    <w:p w14:paraId="01680FB3" w14:textId="58C5ECBE" w:rsidR="00883E4D" w:rsidRDefault="00B97909" w:rsidP="00883E4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83E4D">
        <w:rPr>
          <w:color w:val="000000" w:themeColor="text1"/>
        </w:rPr>
        <w:t>3.</w:t>
      </w:r>
      <w:r w:rsidR="00883E4D" w:rsidRPr="008F6E8F">
        <w:t xml:space="preserve"> </w:t>
      </w:r>
      <w:r w:rsidR="00794E75">
        <w:rPr>
          <w:color w:val="000000" w:themeColor="text1"/>
        </w:rPr>
        <w:t>Option1</w:t>
      </w:r>
      <w:r w:rsidR="00883E4D">
        <w:rPr>
          <w:color w:val="000000" w:themeColor="text1"/>
        </w:rPr>
        <w:t xml:space="preserve"> </w:t>
      </w:r>
      <w:r w:rsidR="00883E4D" w:rsidRPr="008F6E8F">
        <w:rPr>
          <w:color w:val="000000" w:themeColor="text1"/>
        </w:rPr>
        <w:t>T</w:t>
      </w:r>
      <w:r w:rsidR="00883E4D">
        <w:rPr>
          <w:color w:val="000000" w:themeColor="text1"/>
        </w:rPr>
        <w:t>ext (</w:t>
      </w:r>
      <w:r w:rsidR="000F092D" w:rsidRPr="000F092D">
        <w:rPr>
          <w:color w:val="000000" w:themeColor="text1"/>
        </w:rPr>
        <w:t>option1Text</w:t>
      </w:r>
      <w:r w:rsidR="00883E4D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795"/>
      </w:tblGrid>
      <w:tr w:rsidR="00883E4D" w:rsidRPr="00D01B68" w14:paraId="7299153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0785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7402359" w14:textId="4C2D3AEB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</w:t>
            </w:r>
            <w:r w:rsidR="00A14EC7">
              <w:rPr>
                <w:rFonts w:ascii="Cambria" w:hAnsi="Cambria"/>
                <w:color w:val="7F7F7F" w:themeColor="text1" w:themeTint="80"/>
              </w:rPr>
              <w:t xml:space="preserve">the </w:t>
            </w:r>
            <w:r w:rsidR="003144F8">
              <w:rPr>
                <w:rFonts w:ascii="Cambria" w:hAnsi="Cambria"/>
                <w:color w:val="7F7F7F" w:themeColor="text1" w:themeTint="80"/>
              </w:rPr>
              <w:t>option 1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83E4D" w:rsidRPr="00D01B68" w14:paraId="02DCB8F4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B538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C68283E" w14:textId="6CBE160F" w:rsidR="00883E4D" w:rsidRPr="00D01B68" w:rsidRDefault="0070280E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34" w:name="OLE_LINK133"/>
            <w:bookmarkStart w:id="35" w:name="OLE_LINK134"/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9B62A9">
              <w:rPr>
                <w:rFonts w:ascii="Cambria" w:hAnsi="Cambria"/>
                <w:color w:val="7F7F7F" w:themeColor="text1" w:themeTint="80"/>
              </w:rPr>
              <w:t>ption1Text</w:t>
            </w:r>
            <w:bookmarkEnd w:id="34"/>
            <w:bookmarkEnd w:id="35"/>
          </w:p>
        </w:tc>
      </w:tr>
      <w:tr w:rsidR="00883E4D" w:rsidRPr="00D01B68" w14:paraId="61E0FA7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27B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8F10887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883E4D" w:rsidRPr="00D01B68" w14:paraId="21DEB58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3FE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7FEB7D2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883E4D" w:rsidRPr="00D01B68" w14:paraId="1F15558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C565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B2FAD39" w14:textId="542D75A8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664CA6">
              <w:rPr>
                <w:rFonts w:ascii="Cambria" w:hAnsi="Cambria"/>
                <w:color w:val="7F7F7F" w:themeColor="text1" w:themeTint="80"/>
              </w:rPr>
              <w:t xml:space="preserve"> </w:t>
            </w:r>
            <w:bookmarkStart w:id="36" w:name="OLE_LINK135"/>
            <w:bookmarkStart w:id="37" w:name="OLE_LINK136"/>
            <w:r w:rsidR="00664CA6">
              <w:rPr>
                <w:rFonts w:ascii="Cambria" w:hAnsi="Cambria"/>
                <w:color w:val="7F7F7F" w:themeColor="text1" w:themeTint="80"/>
              </w:rPr>
              <w:t>option1Text</w:t>
            </w:r>
            <w:bookmarkEnd w:id="36"/>
            <w:bookmarkEnd w:id="37"/>
            <w:r w:rsidR="00664CA6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B17F4F" w:rsidRPr="00B17F4F">
              <w:rPr>
                <w:rFonts w:ascii="Cambria" w:hAnsi="Cambria"/>
                <w:color w:val="7F7F7F" w:themeColor="text1" w:themeTint="80"/>
              </w:rPr>
              <w:t>Use Google Maps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883E4D" w:rsidRPr="00D01B68" w14:paraId="61BB7A1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CC3A" w14:textId="77777777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B6D78AD" w14:textId="5E75209B" w:rsidR="00883E4D" w:rsidRPr="00D01B68" w:rsidRDefault="00883E4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F43699" w:rsidRPr="00F43699">
              <w:rPr>
                <w:rFonts w:ascii="Cambria" w:hAnsi="Cambria"/>
                <w:color w:val="7F7F7F" w:themeColor="text1" w:themeTint="80"/>
              </w:rPr>
              <w:t>Use Google Maps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486C602F" w14:textId="56979120" w:rsidR="00883E4D" w:rsidRDefault="00883E4D" w:rsidP="004B59BB"/>
    <w:p w14:paraId="2280807B" w14:textId="1727DDE1" w:rsidR="004168CD" w:rsidRDefault="004168CD" w:rsidP="004168CD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8F6E8F">
        <w:t xml:space="preserve"> </w:t>
      </w:r>
      <w:r w:rsidR="001E0475">
        <w:rPr>
          <w:color w:val="000000" w:themeColor="text1"/>
        </w:rPr>
        <w:t>Option2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D1551F">
        <w:rPr>
          <w:color w:val="000000" w:themeColor="text1"/>
        </w:rPr>
        <w:t>option2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700"/>
      </w:tblGrid>
      <w:tr w:rsidR="004168CD" w:rsidRPr="00D01B68" w14:paraId="36475AB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AF6C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BCF99AE" w14:textId="090EAEB1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892902">
              <w:rPr>
                <w:rFonts w:ascii="Cambria" w:hAnsi="Cambria"/>
                <w:color w:val="7F7F7F" w:themeColor="text1" w:themeTint="80"/>
              </w:rPr>
              <w:t xml:space="preserve"> option</w:t>
            </w:r>
            <w:r w:rsidR="0028718A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892902">
              <w:rPr>
                <w:rFonts w:ascii="Cambria" w:hAnsi="Cambria"/>
                <w:color w:val="7F7F7F" w:themeColor="text1" w:themeTint="80"/>
              </w:rPr>
              <w:t>2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4168CD" w:rsidRPr="00D01B68" w14:paraId="4C63736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E24A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lastRenderedPageBreak/>
              <w:t>Syntax:</w:t>
            </w:r>
          </w:p>
        </w:tc>
        <w:tc>
          <w:tcPr>
            <w:tcW w:w="0" w:type="auto"/>
            <w:vAlign w:val="center"/>
            <w:hideMark/>
          </w:tcPr>
          <w:p w14:paraId="6149197B" w14:textId="52E1A95C" w:rsidR="004168CD" w:rsidRPr="00D01B68" w:rsidRDefault="000A5184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option2Text</w:t>
            </w:r>
          </w:p>
        </w:tc>
      </w:tr>
      <w:tr w:rsidR="004168CD" w:rsidRPr="00D01B68" w14:paraId="15AC3A6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0997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592FB128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4168CD" w:rsidRPr="00D01B68" w14:paraId="1FCD376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3AD9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9C042BE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4168CD" w:rsidRPr="00D01B68" w14:paraId="6021C9E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70F2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6FDC2AA" w14:textId="20682F5E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973B13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860F4F">
              <w:rPr>
                <w:rFonts w:ascii="Cambria" w:hAnsi="Cambria"/>
                <w:color w:val="7F7F7F" w:themeColor="text1" w:themeTint="80"/>
              </w:rPr>
              <w:t>o</w:t>
            </w:r>
            <w:r w:rsidR="00973B13">
              <w:rPr>
                <w:rFonts w:ascii="Cambria" w:hAnsi="Cambria"/>
                <w:color w:val="7F7F7F" w:themeColor="text1" w:themeTint="80"/>
              </w:rPr>
              <w:t>ption2Text</w:t>
            </w:r>
            <w:r w:rsidR="00973B13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F75CE5" w:rsidRPr="00F75CE5">
              <w:rPr>
                <w:rFonts w:ascii="Cambria" w:hAnsi="Cambria"/>
                <w:color w:val="7F7F7F" w:themeColor="text1" w:themeTint="80"/>
              </w:rPr>
              <w:t>Use Apple Maps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4168CD" w:rsidRPr="00D01B68" w14:paraId="1EF56DA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5E98" w14:textId="77777777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0BD5AA5D" w14:textId="12BABB3F" w:rsidR="004168CD" w:rsidRPr="00D01B68" w:rsidRDefault="004168C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4076AC" w:rsidRPr="004076AC">
              <w:rPr>
                <w:rFonts w:ascii="Cambria" w:hAnsi="Cambria"/>
                <w:color w:val="7F7F7F" w:themeColor="text1" w:themeTint="80"/>
              </w:rPr>
              <w:t>Use Apple Maps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FA75BFC" w14:textId="691CB199" w:rsidR="004168CD" w:rsidRDefault="004168CD" w:rsidP="004B59BB"/>
    <w:p w14:paraId="0FCE1763" w14:textId="4EE41902" w:rsidR="001F7620" w:rsidRDefault="001F7620" w:rsidP="001F7620">
      <w:pPr>
        <w:rPr>
          <w:color w:val="000000" w:themeColor="text1"/>
        </w:rPr>
      </w:pPr>
      <w:r>
        <w:rPr>
          <w:color w:val="000000" w:themeColor="text1"/>
        </w:rPr>
        <w:t>5</w:t>
      </w:r>
      <w:bookmarkStart w:id="38" w:name="OLE_LINK141"/>
      <w:bookmarkStart w:id="39" w:name="OLE_LINK142"/>
      <w:r>
        <w:rPr>
          <w:color w:val="000000" w:themeColor="text1"/>
        </w:rPr>
        <w:t>.</w:t>
      </w:r>
      <w:r w:rsidRPr="008F6E8F">
        <w:t xml:space="preserve"> </w:t>
      </w:r>
      <w:r w:rsidR="006130F2">
        <w:rPr>
          <w:color w:val="000000" w:themeColor="text1"/>
        </w:rPr>
        <w:t>Option3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 xml:space="preserve">ext </w:t>
      </w:r>
      <w:bookmarkEnd w:id="38"/>
      <w:bookmarkEnd w:id="39"/>
      <w:r>
        <w:rPr>
          <w:color w:val="000000" w:themeColor="text1"/>
        </w:rPr>
        <w:t>(</w:t>
      </w:r>
      <w:bookmarkStart w:id="40" w:name="OLE_LINK137"/>
      <w:bookmarkStart w:id="41" w:name="OLE_LINK138"/>
      <w:r w:rsidR="00A252E9">
        <w:rPr>
          <w:color w:val="000000" w:themeColor="text1"/>
        </w:rPr>
        <w:t>option3</w:t>
      </w:r>
      <w:r w:rsidRPr="00F33C43">
        <w:rPr>
          <w:color w:val="000000" w:themeColor="text1"/>
        </w:rPr>
        <w:t>Text</w:t>
      </w:r>
      <w:bookmarkEnd w:id="40"/>
      <w:bookmarkEnd w:id="41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699"/>
      </w:tblGrid>
      <w:tr w:rsidR="001F7620" w:rsidRPr="00D01B68" w14:paraId="3DFA90C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EB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4424915" w14:textId="5AF96B8F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0B3912">
              <w:rPr>
                <w:rFonts w:ascii="Cambria" w:hAnsi="Cambria"/>
                <w:color w:val="7F7F7F" w:themeColor="text1" w:themeTint="80"/>
              </w:rPr>
              <w:t>option 3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1F7620" w:rsidRPr="00D01B68" w14:paraId="2F5AF33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2C0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5F6FD29" w14:textId="34971710" w:rsidR="001F7620" w:rsidRPr="00D01B68" w:rsidRDefault="00930E2F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42" w:name="OLE_LINK139"/>
            <w:bookmarkStart w:id="43" w:name="OLE_LINK140"/>
            <w:r w:rsidRPr="00FA5DDD">
              <w:rPr>
                <w:color w:val="7F7F7F" w:themeColor="text1" w:themeTint="80"/>
              </w:rPr>
              <w:t>option3Text</w:t>
            </w:r>
            <w:bookmarkEnd w:id="42"/>
            <w:bookmarkEnd w:id="43"/>
          </w:p>
        </w:tc>
      </w:tr>
      <w:tr w:rsidR="001F7620" w:rsidRPr="00D01B68" w14:paraId="108E914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B5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AA394C2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1F7620" w:rsidRPr="00D01B68" w14:paraId="6C0F413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DAA3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9988ABC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1F7620" w:rsidRPr="00D01B68" w14:paraId="301A03D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8D37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DA4388B" w14:textId="4C01FA0D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DD502D" w:rsidRPr="00FA5DDD">
              <w:rPr>
                <w:color w:val="7F7F7F" w:themeColor="text1" w:themeTint="80"/>
              </w:rPr>
              <w:t xml:space="preserve"> option3Text</w:t>
            </w:r>
            <w:r w:rsidR="00DD502D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53135F" w:rsidRPr="0053135F">
              <w:rPr>
                <w:rFonts w:ascii="Cambria" w:hAnsi="Cambria"/>
                <w:color w:val="7F7F7F" w:themeColor="text1" w:themeTint="80"/>
              </w:rPr>
              <w:t>Use CityMapper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1F7620" w:rsidRPr="00D01B68" w14:paraId="6FAE349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072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02075E02" w14:textId="445BCEF1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53135F" w:rsidRPr="0053135F">
              <w:rPr>
                <w:rFonts w:ascii="Cambria" w:hAnsi="Cambria"/>
                <w:color w:val="7F7F7F" w:themeColor="text1" w:themeTint="80"/>
              </w:rPr>
              <w:t>Use CityMapper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CD62ECD" w14:textId="157E2FB6" w:rsidR="001F7620" w:rsidRDefault="001F7620" w:rsidP="004B59BB"/>
    <w:p w14:paraId="0413F5FC" w14:textId="5E2FD373" w:rsidR="001F7620" w:rsidRDefault="001F7620" w:rsidP="001F7620">
      <w:pPr>
        <w:rPr>
          <w:color w:val="000000" w:themeColor="text1"/>
        </w:rPr>
      </w:pPr>
      <w:r>
        <w:rPr>
          <w:color w:val="000000" w:themeColor="text1"/>
        </w:rPr>
        <w:t>6.</w:t>
      </w:r>
      <w:r w:rsidRPr="008F6E8F">
        <w:t xml:space="preserve"> </w:t>
      </w:r>
      <w:r w:rsidR="00AB7700" w:rsidRPr="008F6E8F">
        <w:t xml:space="preserve"> </w:t>
      </w:r>
      <w:r w:rsidR="00AB7700">
        <w:rPr>
          <w:color w:val="000000" w:themeColor="text1"/>
        </w:rPr>
        <w:t xml:space="preserve">Option4 </w:t>
      </w:r>
      <w:r w:rsidR="00AB7700" w:rsidRPr="008F6E8F">
        <w:rPr>
          <w:color w:val="000000" w:themeColor="text1"/>
        </w:rPr>
        <w:t>T</w:t>
      </w:r>
      <w:r w:rsidR="00AB7700">
        <w:rPr>
          <w:color w:val="000000" w:themeColor="text1"/>
        </w:rPr>
        <w:t xml:space="preserve">ext </w:t>
      </w:r>
      <w:r>
        <w:rPr>
          <w:color w:val="000000" w:themeColor="text1"/>
        </w:rPr>
        <w:t>(</w:t>
      </w:r>
      <w:r w:rsidR="00712212">
        <w:rPr>
          <w:color w:val="000000" w:themeColor="text1"/>
        </w:rPr>
        <w:t>option4</w:t>
      </w:r>
      <w:r w:rsidR="00712212" w:rsidRPr="008F6E8F">
        <w:rPr>
          <w:color w:val="000000" w:themeColor="text1"/>
        </w:rPr>
        <w:t>T</w:t>
      </w:r>
      <w:r w:rsidR="00712212">
        <w:rPr>
          <w:color w:val="000000" w:themeColor="text1"/>
        </w:rPr>
        <w:t>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1F7620" w:rsidRPr="00D01B68" w14:paraId="52E1CFF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8417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6681B08" w14:textId="09510250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7834B7">
              <w:rPr>
                <w:rFonts w:ascii="Cambria" w:hAnsi="Cambria"/>
                <w:color w:val="7F7F7F" w:themeColor="text1" w:themeTint="80"/>
              </w:rPr>
              <w:t>option 4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1F7620" w:rsidRPr="00D01B68" w14:paraId="74E38E7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B45D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5B82801" w14:textId="3A53B271" w:rsidR="001F7620" w:rsidRPr="00D01B68" w:rsidRDefault="00CF3F9E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44" w:name="OLE_LINK143"/>
            <w:bookmarkStart w:id="45" w:name="OLE_LINK144"/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74154B">
              <w:rPr>
                <w:rFonts w:ascii="Cambria" w:hAnsi="Cambria"/>
                <w:color w:val="7F7F7F" w:themeColor="text1" w:themeTint="80"/>
              </w:rPr>
              <w:t>ption4Text</w:t>
            </w:r>
            <w:bookmarkEnd w:id="44"/>
            <w:bookmarkEnd w:id="45"/>
          </w:p>
        </w:tc>
      </w:tr>
      <w:tr w:rsidR="001F7620" w:rsidRPr="00D01B68" w14:paraId="28F39564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79B3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9EFA0AA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1F7620" w:rsidRPr="00D01B68" w14:paraId="17CA510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EBEE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B85D1B1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1F7620" w:rsidRPr="00D01B68" w14:paraId="499127D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A906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6C83475" w14:textId="3B74B054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9A2EC9">
              <w:rPr>
                <w:rFonts w:ascii="Cambria" w:hAnsi="Cambria"/>
                <w:color w:val="7F7F7F" w:themeColor="text1" w:themeTint="80"/>
              </w:rPr>
              <w:t xml:space="preserve"> option4Text</w:t>
            </w:r>
            <w:r w:rsidR="009A2EC9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C50848">
              <w:rPr>
                <w:rFonts w:ascii="Cambria" w:hAnsi="Cambria"/>
                <w:color w:val="7F7F7F" w:themeColor="text1" w:themeTint="80"/>
              </w:rPr>
              <w:t>Use Map 4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1F7620" w:rsidRPr="00D01B68" w14:paraId="212CD8C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8446" w14:textId="77777777" w:rsidR="001F7620" w:rsidRPr="00D01B68" w:rsidRDefault="001F762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B896678" w14:textId="5A973333" w:rsidR="001F7620" w:rsidRPr="00D01B68" w:rsidRDefault="00875EA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text.</w:t>
            </w:r>
          </w:p>
        </w:tc>
      </w:tr>
    </w:tbl>
    <w:p w14:paraId="24F91E81" w14:textId="0359B149" w:rsidR="001F7620" w:rsidRDefault="001F7620" w:rsidP="004B59BB"/>
    <w:p w14:paraId="5D9E3219" w14:textId="686F6DB8" w:rsidR="00FE3590" w:rsidRDefault="00FE3590" w:rsidP="00FE3590">
      <w:pPr>
        <w:rPr>
          <w:color w:val="000000" w:themeColor="text1"/>
        </w:rPr>
      </w:pPr>
      <w:r>
        <w:rPr>
          <w:color w:val="000000" w:themeColor="text1"/>
        </w:rPr>
        <w:t>7.</w:t>
      </w:r>
      <w:r w:rsidRPr="008F6E8F">
        <w:t xml:space="preserve"> </w:t>
      </w:r>
      <w:r w:rsidR="00A8790D">
        <w:rPr>
          <w:color w:val="000000" w:themeColor="text1"/>
        </w:rPr>
        <w:t>Option5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FB5B6D">
        <w:rPr>
          <w:color w:val="000000" w:themeColor="text1"/>
        </w:rPr>
        <w:t>option5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FE3590" w:rsidRPr="00D01B68" w14:paraId="2D2A099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E2D8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5AF3251" w14:textId="2F506C0C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9D4126">
              <w:rPr>
                <w:rFonts w:ascii="Cambria" w:hAnsi="Cambria"/>
                <w:color w:val="7F7F7F" w:themeColor="text1" w:themeTint="80"/>
              </w:rPr>
              <w:t xml:space="preserve"> option 5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FE3590" w:rsidRPr="00D01B68" w14:paraId="19AD0FA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E097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75BAC88F" w14:textId="2B105878" w:rsidR="00FE3590" w:rsidRPr="00D01B68" w:rsidRDefault="009124F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</w:t>
            </w:r>
            <w:r w:rsidR="00485FEE">
              <w:rPr>
                <w:color w:val="7F7F7F" w:themeColor="text1" w:themeTint="80"/>
              </w:rPr>
              <w:t>ption5</w:t>
            </w:r>
            <w:r w:rsidR="00FE3590" w:rsidRPr="004B18E9">
              <w:rPr>
                <w:color w:val="7F7F7F" w:themeColor="text1" w:themeTint="80"/>
              </w:rPr>
              <w:t>Text</w:t>
            </w:r>
          </w:p>
        </w:tc>
      </w:tr>
      <w:tr w:rsidR="00FE3590" w:rsidRPr="00D01B68" w14:paraId="0712E0B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9318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840C003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FE3590" w:rsidRPr="00D01B68" w14:paraId="11EF94B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E46F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99F5E41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FE3590" w:rsidRPr="00D01B68" w14:paraId="1050209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232B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1D9EC6F" w14:textId="420D232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D059CB">
              <w:rPr>
                <w:rFonts w:ascii="Cambria" w:hAnsi="Cambria"/>
                <w:color w:val="7F7F7F" w:themeColor="text1" w:themeTint="80"/>
              </w:rPr>
              <w:t>option5Text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BB354C">
              <w:rPr>
                <w:rFonts w:ascii="Cambria" w:hAnsi="Cambria"/>
                <w:color w:val="7F7F7F" w:themeColor="text1" w:themeTint="80"/>
              </w:rPr>
              <w:t xml:space="preserve">Use Map </w:t>
            </w:r>
            <w:r w:rsidR="00767262">
              <w:rPr>
                <w:rFonts w:ascii="Cambria" w:hAnsi="Cambria"/>
                <w:color w:val="7F7F7F" w:themeColor="text1" w:themeTint="80"/>
              </w:rPr>
              <w:t>5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FE3590" w:rsidRPr="00D01B68" w14:paraId="075674B4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FDAA" w14:textId="77777777" w:rsidR="00FE3590" w:rsidRPr="00D01B68" w:rsidRDefault="00FE3590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Remarks:</w:t>
            </w:r>
          </w:p>
        </w:tc>
        <w:tc>
          <w:tcPr>
            <w:tcW w:w="0" w:type="auto"/>
            <w:vAlign w:val="center"/>
            <w:hideMark/>
          </w:tcPr>
          <w:p w14:paraId="66F95C4A" w14:textId="4DAF3FBA" w:rsidR="00FE3590" w:rsidRPr="00D01B68" w:rsidRDefault="0050491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</w:t>
            </w:r>
            <w:r w:rsidR="00FE3590"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22F2F498" w14:textId="4772794D" w:rsidR="00FE3590" w:rsidRDefault="00FE3590" w:rsidP="004B59BB"/>
    <w:p w14:paraId="74631B92" w14:textId="1CDBF1BE" w:rsidR="00E35E74" w:rsidRDefault="00E35E74" w:rsidP="00E35E74">
      <w:pPr>
        <w:rPr>
          <w:color w:val="000000" w:themeColor="text1"/>
        </w:rPr>
      </w:pPr>
      <w:r>
        <w:rPr>
          <w:color w:val="000000" w:themeColor="text1"/>
        </w:rPr>
        <w:t>8.</w:t>
      </w:r>
      <w:r w:rsidRPr="008F6E8F">
        <w:t xml:space="preserve"> </w:t>
      </w:r>
      <w:r w:rsidR="00BF569A">
        <w:rPr>
          <w:color w:val="000000" w:themeColor="text1"/>
        </w:rPr>
        <w:t xml:space="preserve">Option6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1320E4">
        <w:rPr>
          <w:color w:val="000000" w:themeColor="text1"/>
        </w:rPr>
        <w:t>option</w:t>
      </w:r>
      <w:r w:rsidR="004D1296">
        <w:rPr>
          <w:color w:val="000000" w:themeColor="text1"/>
        </w:rPr>
        <w:t>6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E35E74" w:rsidRPr="00D01B68" w14:paraId="2073476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938C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19A1DBA" w14:textId="5D7505D4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313D76">
              <w:rPr>
                <w:rFonts w:ascii="Cambria" w:hAnsi="Cambria"/>
                <w:color w:val="7F7F7F" w:themeColor="text1" w:themeTint="80"/>
              </w:rPr>
              <w:t>option 6</w:t>
            </w:r>
          </w:p>
        </w:tc>
      </w:tr>
      <w:tr w:rsidR="00E35E74" w:rsidRPr="00D01B68" w14:paraId="09D38D3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1F28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E1FECFD" w14:textId="4EC0ECC3" w:rsidR="00E35E74" w:rsidRPr="00D01B68" w:rsidRDefault="00184929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46" w:name="OLE_LINK145"/>
            <w:bookmarkStart w:id="47" w:name="OLE_LINK146"/>
            <w:r>
              <w:rPr>
                <w:rFonts w:ascii="Cambria" w:hAnsi="Cambria"/>
                <w:color w:val="7F7F7F" w:themeColor="text1" w:themeTint="80"/>
              </w:rPr>
              <w:t>option6Text</w:t>
            </w:r>
            <w:bookmarkEnd w:id="46"/>
            <w:bookmarkEnd w:id="47"/>
          </w:p>
        </w:tc>
      </w:tr>
      <w:tr w:rsidR="00E35E74" w:rsidRPr="00D01B68" w14:paraId="481A681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2E9C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DAEDB28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E35E74" w:rsidRPr="00D01B68" w14:paraId="27BB9A7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37E4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A81FC5F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E35E74" w:rsidRPr="00D01B68" w14:paraId="618ED21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55F2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7480905" w14:textId="3B97DE29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E833A8">
              <w:rPr>
                <w:rFonts w:ascii="Cambria" w:hAnsi="Cambria"/>
                <w:color w:val="7F7F7F" w:themeColor="text1" w:themeTint="80"/>
              </w:rPr>
              <w:t xml:space="preserve"> option6Text</w:t>
            </w:r>
            <w:r w:rsidR="00E833A8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4E6E18">
              <w:rPr>
                <w:rFonts w:ascii="Cambria" w:hAnsi="Cambria"/>
                <w:color w:val="7F7F7F" w:themeColor="text1" w:themeTint="80"/>
              </w:rPr>
              <w:t>Use Map 6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E35E74" w:rsidRPr="00D01B68" w14:paraId="164E32D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BA6E" w14:textId="77777777" w:rsidR="00E35E74" w:rsidRPr="00D01B68" w:rsidRDefault="00E35E7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285E925" w14:textId="41FC0FE6" w:rsidR="00E35E74" w:rsidRPr="00D01B68" w:rsidRDefault="003A6F58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component will not display the option if you do not provide any </w:t>
            </w:r>
            <w:r w:rsidR="00950CF4">
              <w:rPr>
                <w:rFonts w:ascii="Cambria" w:hAnsi="Cambria"/>
                <w:color w:val="7F7F7F" w:themeColor="text1" w:themeTint="80"/>
              </w:rPr>
              <w:t>text.</w:t>
            </w:r>
          </w:p>
        </w:tc>
      </w:tr>
    </w:tbl>
    <w:p w14:paraId="0DA45525" w14:textId="3FC7076F" w:rsidR="00E35E74" w:rsidRDefault="00E35E74" w:rsidP="004B59BB"/>
    <w:p w14:paraId="138951F3" w14:textId="0DDBC08B" w:rsidR="00F9636E" w:rsidRDefault="00F9636E" w:rsidP="00F9636E">
      <w:pPr>
        <w:rPr>
          <w:color w:val="000000" w:themeColor="text1"/>
        </w:rPr>
      </w:pPr>
      <w:bookmarkStart w:id="48" w:name="OLE_LINK149"/>
      <w:bookmarkStart w:id="49" w:name="OLE_LINK150"/>
      <w:r>
        <w:rPr>
          <w:color w:val="000000" w:themeColor="text1"/>
        </w:rPr>
        <w:t>9.</w:t>
      </w:r>
      <w:r w:rsidRPr="008F6E8F">
        <w:t xml:space="preserve"> </w:t>
      </w:r>
      <w:r w:rsidR="002E5479">
        <w:rPr>
          <w:color w:val="000000" w:themeColor="text1"/>
        </w:rPr>
        <w:t>Option7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355E04" w:rsidRPr="000F39DE">
        <w:rPr>
          <w:rFonts w:ascii="Cambria" w:hAnsi="Cambria"/>
          <w:color w:val="000000" w:themeColor="text1"/>
        </w:rPr>
        <w:t>option7Text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F9636E" w:rsidRPr="00D01B68" w14:paraId="07D012B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804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B5A71E3" w14:textId="42815DCC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6F4703">
              <w:rPr>
                <w:rFonts w:ascii="Cambria" w:hAnsi="Cambria"/>
                <w:color w:val="7F7F7F" w:themeColor="text1" w:themeTint="80"/>
              </w:rPr>
              <w:t>option 7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F9636E" w:rsidRPr="00D01B68" w14:paraId="3B6EF8A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DD0E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2AF557A" w14:textId="17F901F6" w:rsidR="00F9636E" w:rsidRPr="00D01B68" w:rsidRDefault="00C158CC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o</w:t>
            </w:r>
            <w:r w:rsidR="00C025AD">
              <w:rPr>
                <w:rFonts w:ascii="Cambria" w:hAnsi="Cambria"/>
                <w:color w:val="7F7F7F" w:themeColor="text1" w:themeTint="80"/>
              </w:rPr>
              <w:t>ption7Text</w:t>
            </w:r>
          </w:p>
        </w:tc>
      </w:tr>
      <w:tr w:rsidR="00F9636E" w:rsidRPr="00D01B68" w14:paraId="72DF770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9FAC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F68645F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F9636E" w:rsidRPr="00D01B68" w14:paraId="2D32718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9A8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0656722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F9636E" w:rsidRPr="00D01B68" w14:paraId="689438F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066F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DB87603" w14:textId="406748D8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266A82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9266FE">
              <w:rPr>
                <w:rFonts w:ascii="Cambria" w:hAnsi="Cambria"/>
                <w:color w:val="7F7F7F" w:themeColor="text1" w:themeTint="80"/>
              </w:rPr>
              <w:t>o</w:t>
            </w:r>
            <w:r w:rsidR="00266A82">
              <w:rPr>
                <w:rFonts w:ascii="Cambria" w:hAnsi="Cambria"/>
                <w:color w:val="7F7F7F" w:themeColor="text1" w:themeTint="80"/>
              </w:rPr>
              <w:t xml:space="preserve">ption7Text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7F1353">
              <w:rPr>
                <w:rFonts w:ascii="Cambria" w:hAnsi="Cambria"/>
                <w:color w:val="7F7F7F" w:themeColor="text1" w:themeTint="80"/>
              </w:rPr>
              <w:t>Use Map 7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F9636E" w:rsidRPr="00D01B68" w14:paraId="53F5949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95CF4" w14:textId="77777777" w:rsidR="00F9636E" w:rsidRPr="00D01B68" w:rsidRDefault="00F9636E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44FC998" w14:textId="5E15E16B" w:rsidR="00F9636E" w:rsidRPr="00D01B68" w:rsidRDefault="0030732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</w:t>
            </w:r>
            <w:r w:rsidR="00F9636E"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48"/>
      <w:bookmarkEnd w:id="49"/>
    </w:tbl>
    <w:p w14:paraId="517513E6" w14:textId="7476B47F" w:rsidR="00F9636E" w:rsidRDefault="00F9636E" w:rsidP="004B59BB"/>
    <w:p w14:paraId="1720D610" w14:textId="7183D6AC" w:rsidR="00964619" w:rsidRDefault="00964619" w:rsidP="00964619">
      <w:pPr>
        <w:rPr>
          <w:color w:val="000000" w:themeColor="text1"/>
        </w:rPr>
      </w:pPr>
      <w:bookmarkStart w:id="50" w:name="OLE_LINK147"/>
      <w:bookmarkStart w:id="51" w:name="OLE_LINK148"/>
      <w:r>
        <w:rPr>
          <w:color w:val="000000" w:themeColor="text1"/>
        </w:rPr>
        <w:t>10.</w:t>
      </w:r>
      <w:r w:rsidRPr="008F6E8F">
        <w:t xml:space="preserve"> </w:t>
      </w:r>
      <w:r w:rsidR="004C4730">
        <w:rPr>
          <w:color w:val="000000" w:themeColor="text1"/>
        </w:rPr>
        <w:t>Option8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F33C21">
        <w:rPr>
          <w:color w:val="000000" w:themeColor="text1"/>
        </w:rPr>
        <w:t>option</w:t>
      </w:r>
      <w:r w:rsidR="00D94C50">
        <w:rPr>
          <w:color w:val="000000" w:themeColor="text1"/>
        </w:rPr>
        <w:t>8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964619" w:rsidRPr="00D01B68" w14:paraId="22DF7C9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DAF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E9CDD38" w14:textId="69943BF9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 </w:t>
            </w:r>
            <w:r w:rsidR="00DD524F">
              <w:rPr>
                <w:rFonts w:ascii="Cambria" w:hAnsi="Cambria"/>
                <w:color w:val="7F7F7F" w:themeColor="text1" w:themeTint="80"/>
              </w:rPr>
              <w:t>option8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964619" w:rsidRPr="00D01B68" w14:paraId="74DC6AE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99FA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86C1131" w14:textId="06784819" w:rsidR="00964619" w:rsidRPr="00D01B68" w:rsidRDefault="002E37E3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</w:t>
            </w:r>
            <w:r w:rsidR="00E5444A">
              <w:rPr>
                <w:color w:val="7F7F7F" w:themeColor="text1" w:themeTint="80"/>
              </w:rPr>
              <w:t>ption8</w:t>
            </w:r>
            <w:r w:rsidR="00964619" w:rsidRPr="004B18E9">
              <w:rPr>
                <w:color w:val="7F7F7F" w:themeColor="text1" w:themeTint="80"/>
              </w:rPr>
              <w:t>Text</w:t>
            </w:r>
          </w:p>
        </w:tc>
      </w:tr>
      <w:tr w:rsidR="00964619" w:rsidRPr="00D01B68" w14:paraId="168055C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F60A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3E31C5DC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964619" w:rsidRPr="00D01B68" w14:paraId="63FE4E54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5AE2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2737FE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964619" w:rsidRPr="00D01B68" w14:paraId="34E4429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DA10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12D60B8" w14:textId="4AAD0026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</w:t>
            </w:r>
            <w:r w:rsidR="00E303B2">
              <w:rPr>
                <w:rFonts w:ascii="Cambria" w:hAnsi="Cambria"/>
                <w:color w:val="7F7F7F" w:themeColor="text1" w:themeTint="80"/>
              </w:rPr>
              <w:t>option8Text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531C7E">
              <w:rPr>
                <w:rFonts w:ascii="Cambria" w:hAnsi="Cambria"/>
                <w:color w:val="7F7F7F" w:themeColor="text1" w:themeTint="80"/>
              </w:rPr>
              <w:t>Use Map 8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964619" w:rsidRPr="00D01B68" w14:paraId="658A27A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98B5" w14:textId="77777777" w:rsidR="00964619" w:rsidRPr="00D01B68" w:rsidRDefault="00964619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4211E09" w14:textId="50BD9B45" w:rsidR="00964619" w:rsidRPr="00D01B68" w:rsidRDefault="0065649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component will not display the option if you do not provide any text.</w:t>
            </w:r>
          </w:p>
        </w:tc>
      </w:tr>
    </w:tbl>
    <w:bookmarkEnd w:id="50"/>
    <w:bookmarkEnd w:id="51"/>
    <w:p w14:paraId="08F76D18" w14:textId="550CFB19" w:rsidR="00964619" w:rsidRPr="00DD226C" w:rsidRDefault="00DD226C" w:rsidP="004B59BB">
      <w:pPr>
        <w:rPr>
          <w:color w:val="000000" w:themeColor="text1"/>
          <w:sz w:val="24"/>
          <w:szCs w:val="24"/>
        </w:rPr>
      </w:pPr>
      <w:r w:rsidRPr="00DD226C">
        <w:rPr>
          <w:color w:val="000000" w:themeColor="text1"/>
          <w:sz w:val="24"/>
          <w:szCs w:val="24"/>
        </w:rPr>
        <w:t>3.Footer</w:t>
      </w:r>
    </w:p>
    <w:p w14:paraId="4C60BE86" w14:textId="3D12E61E" w:rsidR="000C14EB" w:rsidRDefault="000C14EB" w:rsidP="000C14EB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A313A7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Pr="008F6E8F">
        <w:t xml:space="preserve"> </w:t>
      </w:r>
      <w:r w:rsidR="001129BF">
        <w:rPr>
          <w:color w:val="000000" w:themeColor="text1"/>
        </w:rPr>
        <w:t>Close</w:t>
      </w:r>
      <w:r>
        <w:rPr>
          <w:color w:val="000000" w:themeColor="text1"/>
        </w:rPr>
        <w:t xml:space="preserve"> </w:t>
      </w:r>
      <w:r w:rsidRPr="008F6E8F">
        <w:rPr>
          <w:color w:val="000000" w:themeColor="text1"/>
        </w:rPr>
        <w:t>T</w:t>
      </w:r>
      <w:r>
        <w:rPr>
          <w:color w:val="000000" w:themeColor="text1"/>
        </w:rPr>
        <w:t>ext (</w:t>
      </w:r>
      <w:r w:rsidR="001129BF">
        <w:rPr>
          <w:color w:val="000000" w:themeColor="text1"/>
        </w:rPr>
        <w:t>close</w:t>
      </w:r>
      <w:r w:rsidRPr="00F33C43">
        <w:rPr>
          <w:color w:val="000000" w:themeColor="text1"/>
        </w:rPr>
        <w:t>Text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515"/>
      </w:tblGrid>
      <w:tr w:rsidR="000C14EB" w:rsidRPr="00D01B68" w14:paraId="5E777A4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F8A4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00447CE1" w14:textId="66BE1659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text to be displayed as the</w:t>
            </w:r>
            <w:r w:rsidR="000A187F">
              <w:rPr>
                <w:rFonts w:ascii="Cambria" w:hAnsi="Cambria"/>
                <w:color w:val="7F7F7F" w:themeColor="text1" w:themeTint="80"/>
              </w:rPr>
              <w:t xml:space="preserve"> closing option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0C14EB" w:rsidRPr="00D01B68" w14:paraId="635B472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255A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2F4C5F6" w14:textId="185BAF6C" w:rsidR="000C14EB" w:rsidRPr="00D01B68" w:rsidRDefault="00CD32F6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closeT</w:t>
            </w:r>
            <w:r w:rsidR="000C14EB" w:rsidRPr="004B18E9">
              <w:rPr>
                <w:color w:val="7F7F7F" w:themeColor="text1" w:themeTint="80"/>
              </w:rPr>
              <w:t>ext</w:t>
            </w:r>
          </w:p>
        </w:tc>
      </w:tr>
      <w:tr w:rsidR="000C14EB" w:rsidRPr="00D01B68" w14:paraId="68E1A9C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ACBD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D809505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0C14EB" w:rsidRPr="00D01B68" w14:paraId="0ECEA34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CDCD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5531161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0C14EB" w:rsidRPr="00D01B68" w14:paraId="6BD849C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FFE8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FBB3476" w14:textId="3303DAD3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3528CB">
              <w:rPr>
                <w:rFonts w:ascii="Cambria" w:hAnsi="Cambria"/>
                <w:color w:val="7F7F7F" w:themeColor="text1" w:themeTint="80"/>
              </w:rPr>
              <w:t>actionsheet. closeText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8D5F4B">
              <w:rPr>
                <w:rFonts w:ascii="Cambria" w:hAnsi="Cambria"/>
                <w:color w:val="7F7F7F" w:themeColor="text1" w:themeTint="80"/>
              </w:rPr>
              <w:t>Cancel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0C14EB" w:rsidRPr="00D01B68" w14:paraId="1A99C4A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A9B1" w14:textId="77777777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2E1C6F0" w14:textId="702CBC12" w:rsidR="000C14EB" w:rsidRPr="00D01B68" w:rsidRDefault="000C14EB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8D5F4B">
              <w:rPr>
                <w:rFonts w:ascii="Cambria" w:hAnsi="Cambria"/>
                <w:color w:val="7F7F7F" w:themeColor="text1" w:themeTint="80"/>
              </w:rPr>
              <w:t>Cancel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3624793" w14:textId="1F3A6D9F" w:rsidR="000C14EB" w:rsidRDefault="000C14EB" w:rsidP="004B59BB"/>
    <w:p w14:paraId="1F8C3E49" w14:textId="413C41BA" w:rsidR="00AE4CA5" w:rsidRDefault="00AE4CA5" w:rsidP="004B59BB">
      <w:pPr>
        <w:rPr>
          <w:color w:val="000000" w:themeColor="text1"/>
          <w:sz w:val="24"/>
          <w:szCs w:val="24"/>
        </w:rPr>
      </w:pPr>
      <w:r w:rsidRPr="00AE4CA5">
        <w:rPr>
          <w:color w:val="000000" w:themeColor="text1"/>
          <w:sz w:val="24"/>
          <w:szCs w:val="24"/>
        </w:rPr>
        <w:t>Skins Section</w:t>
      </w:r>
    </w:p>
    <w:p w14:paraId="3FB24F11" w14:textId="45E6013F" w:rsidR="000B625C" w:rsidRDefault="000B625C" w:rsidP="004B59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1.Header</w:t>
      </w:r>
    </w:p>
    <w:p w14:paraId="72202ACB" w14:textId="56FF668B" w:rsidR="0075065B" w:rsidRDefault="008404BF" w:rsidP="0075065B">
      <w:pPr>
        <w:rPr>
          <w:color w:val="000000" w:themeColor="text1"/>
        </w:rPr>
      </w:pPr>
      <w:bookmarkStart w:id="52" w:name="OLE_LINK155"/>
      <w:bookmarkStart w:id="53" w:name="OLE_LINK156"/>
      <w:r>
        <w:rPr>
          <w:color w:val="000000" w:themeColor="text1"/>
        </w:rPr>
        <w:t>12</w:t>
      </w:r>
      <w:r w:rsidR="0075065B">
        <w:rPr>
          <w:color w:val="000000" w:themeColor="text1"/>
        </w:rPr>
        <w:t>.</w:t>
      </w:r>
      <w:r w:rsidR="0075065B" w:rsidRPr="008F6E8F">
        <w:t xml:space="preserve"> </w:t>
      </w:r>
      <w:r w:rsidR="003F18AD">
        <w:rPr>
          <w:color w:val="000000" w:themeColor="text1"/>
        </w:rPr>
        <w:t>Sheet Background Skin</w:t>
      </w:r>
      <w:r w:rsidR="0075065B">
        <w:rPr>
          <w:color w:val="000000" w:themeColor="text1"/>
        </w:rPr>
        <w:t xml:space="preserve"> (</w:t>
      </w:r>
      <w:bookmarkStart w:id="54" w:name="OLE_LINK151"/>
      <w:bookmarkStart w:id="55" w:name="OLE_LINK152"/>
      <w:r w:rsidR="00896842" w:rsidRPr="00896842">
        <w:rPr>
          <w:color w:val="000000" w:themeColor="text1"/>
        </w:rPr>
        <w:t>sheetBackgroundSkin</w:t>
      </w:r>
      <w:bookmarkEnd w:id="54"/>
      <w:bookmarkEnd w:id="55"/>
      <w:r w:rsidR="0075065B"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5065B" w:rsidRPr="00D01B68" w14:paraId="0845345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AAA7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B9D9AB8" w14:textId="7B09C3C0" w:rsidR="0075065B" w:rsidRPr="00D01B68" w:rsidRDefault="0075065B" w:rsidP="00053310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</w:t>
            </w:r>
            <w:r w:rsidR="006246A6">
              <w:rPr>
                <w:rFonts w:ascii="Cambria" w:hAnsi="Cambria"/>
                <w:color w:val="7F7F7F" w:themeColor="text1" w:themeTint="80"/>
              </w:rPr>
              <w:t xml:space="preserve"> skin</w:t>
            </w:r>
            <w:r w:rsidR="00053310">
              <w:rPr>
                <w:rFonts w:ascii="Cambria" w:hAnsi="Cambria"/>
                <w:color w:val="7F7F7F" w:themeColor="text1" w:themeTint="80"/>
              </w:rPr>
              <w:t xml:space="preserve"> that is applied to the background container of</w:t>
            </w:r>
            <w:r w:rsidR="00A64A39">
              <w:rPr>
                <w:rFonts w:ascii="Cambria" w:hAnsi="Cambria"/>
                <w:color w:val="7F7F7F" w:themeColor="text1" w:themeTint="80"/>
              </w:rPr>
              <w:t xml:space="preserve"> Header and Options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5065B" w:rsidRPr="00D01B68" w14:paraId="2850CA7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1A50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95C630D" w14:textId="0002E87D" w:rsidR="0075065B" w:rsidRPr="00D01B68" w:rsidRDefault="00BA4EEB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56" w:name="OLE_LINK153"/>
            <w:bookmarkStart w:id="57" w:name="OLE_LINK154"/>
            <w:r w:rsidRPr="00BA4EEB">
              <w:rPr>
                <w:color w:val="7F7F7F" w:themeColor="text1" w:themeTint="80"/>
              </w:rPr>
              <w:t>sheetBackgroundSkin</w:t>
            </w:r>
            <w:bookmarkEnd w:id="56"/>
            <w:bookmarkEnd w:id="57"/>
          </w:p>
        </w:tc>
      </w:tr>
      <w:tr w:rsidR="0075065B" w:rsidRPr="00D01B68" w14:paraId="57A6601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B116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75D76E0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5065B" w:rsidRPr="00D01B68" w14:paraId="4FE02F84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4D36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05ECCB7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5065B" w:rsidRPr="00D01B68" w14:paraId="5A00B4E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CD25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C49E5C7" w14:textId="22C1E25C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606699" w:rsidRPr="00BA4EEB">
              <w:rPr>
                <w:color w:val="7F7F7F" w:themeColor="text1" w:themeTint="80"/>
              </w:rPr>
              <w:t>sheetBackgroundSkin</w:t>
            </w:r>
            <w:r w:rsidR="00606699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FB56E4" w:rsidRPr="00FB56E4">
              <w:rPr>
                <w:rFonts w:ascii="Cambria" w:hAnsi="Cambria"/>
                <w:color w:val="7F7F7F" w:themeColor="text1" w:themeTint="80"/>
              </w:rPr>
              <w:t>voltmxsknFlxFFFFFFBGRounded10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5065B" w:rsidRPr="00D01B68" w14:paraId="34E5E06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9878" w14:textId="77777777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86E2748" w14:textId="2CF82338" w:rsidR="0075065B" w:rsidRPr="00D01B68" w:rsidRDefault="0075065B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D532A6" w:rsidRPr="00D532A6">
              <w:rPr>
                <w:rFonts w:ascii="Cambria" w:hAnsi="Cambria"/>
                <w:color w:val="7F7F7F" w:themeColor="text1" w:themeTint="80"/>
              </w:rPr>
              <w:t>voltmxsknFlxFFFFFFBGRounded10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52"/>
      <w:bookmarkEnd w:id="53"/>
    </w:tbl>
    <w:p w14:paraId="23CAA482" w14:textId="0D4A12F0" w:rsidR="000B625C" w:rsidRDefault="000B625C" w:rsidP="004B59BB">
      <w:pPr>
        <w:rPr>
          <w:color w:val="000000" w:themeColor="text1"/>
          <w:sz w:val="24"/>
          <w:szCs w:val="24"/>
        </w:rPr>
      </w:pPr>
    </w:p>
    <w:p w14:paraId="3F90E5CE" w14:textId="46168A2C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E6B8D">
        <w:rPr>
          <w:color w:val="000000" w:themeColor="text1"/>
        </w:rPr>
        <w:t>3</w:t>
      </w:r>
      <w:r>
        <w:rPr>
          <w:color w:val="000000" w:themeColor="text1"/>
        </w:rPr>
        <w:t>.</w:t>
      </w:r>
      <w:r w:rsidRPr="008F6E8F">
        <w:t xml:space="preserve"> </w:t>
      </w:r>
      <w:bookmarkStart w:id="58" w:name="OLE_LINK159"/>
      <w:bookmarkStart w:id="59" w:name="OLE_LINK160"/>
      <w:r w:rsidR="0087691B" w:rsidRPr="0087691B">
        <w:rPr>
          <w:color w:val="000000" w:themeColor="text1"/>
        </w:rPr>
        <w:t xml:space="preserve">Header Main Text </w:t>
      </w:r>
      <w:r w:rsidRPr="0087691B">
        <w:rPr>
          <w:color w:val="000000" w:themeColor="text1"/>
        </w:rPr>
        <w:t xml:space="preserve">Skin </w:t>
      </w:r>
      <w:bookmarkEnd w:id="58"/>
      <w:bookmarkEnd w:id="59"/>
      <w:r>
        <w:rPr>
          <w:color w:val="000000" w:themeColor="text1"/>
        </w:rPr>
        <w:t>(</w:t>
      </w:r>
      <w:bookmarkStart w:id="60" w:name="OLE_LINK157"/>
      <w:bookmarkStart w:id="61" w:name="OLE_LINK158"/>
      <w:r w:rsidR="00F30FDA" w:rsidRPr="00F30FDA">
        <w:rPr>
          <w:color w:val="000000" w:themeColor="text1"/>
        </w:rPr>
        <w:t>headerMainTextSkin</w:t>
      </w:r>
      <w:bookmarkEnd w:id="60"/>
      <w:bookmarkEnd w:id="61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410"/>
      </w:tblGrid>
      <w:tr w:rsidR="007C48F1" w:rsidRPr="00D01B68" w14:paraId="6459928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CD95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1BABFB7" w14:textId="3DB3CFF2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53537D">
              <w:rPr>
                <w:rFonts w:ascii="Cambria" w:hAnsi="Cambria"/>
                <w:color w:val="7F7F7F" w:themeColor="text1" w:themeTint="80"/>
              </w:rPr>
              <w:t>skin</w:t>
            </w:r>
            <w:r w:rsidR="000058B5">
              <w:rPr>
                <w:rFonts w:ascii="Cambria" w:hAnsi="Cambria"/>
                <w:color w:val="7F7F7F" w:themeColor="text1" w:themeTint="80"/>
              </w:rPr>
              <w:t xml:space="preserve"> that is applied to the </w:t>
            </w:r>
            <w:r w:rsidR="00DB652E">
              <w:rPr>
                <w:rFonts w:ascii="Cambria" w:hAnsi="Cambria"/>
                <w:color w:val="7F7F7F" w:themeColor="text1" w:themeTint="80"/>
              </w:rPr>
              <w:t xml:space="preserve">header </w:t>
            </w:r>
            <w:r w:rsidR="002E66CD">
              <w:rPr>
                <w:rFonts w:ascii="Cambria" w:hAnsi="Cambria"/>
                <w:color w:val="7F7F7F" w:themeColor="text1" w:themeTint="80"/>
              </w:rPr>
              <w:t>main</w:t>
            </w:r>
            <w:r w:rsidR="00DB652E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0058B5">
              <w:rPr>
                <w:rFonts w:ascii="Cambria" w:hAnsi="Cambria"/>
                <w:color w:val="7F7F7F" w:themeColor="text1" w:themeTint="80"/>
              </w:rPr>
              <w:t>text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542C5C8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A7C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CCC497F" w14:textId="7655F5C7" w:rsidR="007C48F1" w:rsidRPr="00D01B68" w:rsidRDefault="003F05C0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62" w:name="OLE_LINK161"/>
            <w:bookmarkStart w:id="63" w:name="OLE_LINK162"/>
            <w:r w:rsidRPr="003F05C0">
              <w:rPr>
                <w:color w:val="7F7F7F" w:themeColor="text1" w:themeTint="80"/>
              </w:rPr>
              <w:t>headerMainTextSkin</w:t>
            </w:r>
            <w:bookmarkEnd w:id="62"/>
            <w:bookmarkEnd w:id="63"/>
          </w:p>
        </w:tc>
      </w:tr>
      <w:tr w:rsidR="007C48F1" w:rsidRPr="00D01B68" w14:paraId="791D024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C878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B027A5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5B71E13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068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E7C8E7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7ED706A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E19A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2D53B1C1" w14:textId="106836F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F01511" w:rsidRPr="000A66BA">
              <w:rPr>
                <w:color w:val="7F7F7F" w:themeColor="text1" w:themeTint="80"/>
              </w:rPr>
              <w:t>headerMainTextSkin</w:t>
            </w:r>
            <w:r w:rsidR="00F01511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3B5B81" w:rsidRPr="003B5B81">
              <w:rPr>
                <w:rFonts w:ascii="Cambria" w:hAnsi="Cambria"/>
                <w:color w:val="7F7F7F" w:themeColor="text1" w:themeTint="80"/>
              </w:rPr>
              <w:t>voltmxsknLbl1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496D98D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818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8A0BC88" w14:textId="67709225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094AEE" w:rsidRPr="00094AEE">
              <w:rPr>
                <w:rFonts w:ascii="Cambria" w:hAnsi="Cambria"/>
                <w:color w:val="7F7F7F" w:themeColor="text1" w:themeTint="80"/>
              </w:rPr>
              <w:t>voltmxsknLbl1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DC527B3" w14:textId="725A45C0" w:rsidR="007C48F1" w:rsidRDefault="007C48F1" w:rsidP="004B59BB">
      <w:pPr>
        <w:rPr>
          <w:color w:val="000000" w:themeColor="text1"/>
          <w:sz w:val="24"/>
          <w:szCs w:val="24"/>
        </w:rPr>
      </w:pPr>
    </w:p>
    <w:p w14:paraId="167E342E" w14:textId="620BB21E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0C71C0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Pr="008F6E8F">
        <w:t xml:space="preserve"> </w:t>
      </w:r>
      <w:r w:rsidR="008E17C6" w:rsidRPr="0087691B">
        <w:rPr>
          <w:color w:val="000000" w:themeColor="text1"/>
        </w:rPr>
        <w:t xml:space="preserve">Header </w:t>
      </w:r>
      <w:r w:rsidR="008E17C6">
        <w:rPr>
          <w:color w:val="000000" w:themeColor="text1"/>
        </w:rPr>
        <w:t>Sub</w:t>
      </w:r>
      <w:r w:rsidR="008E17C6" w:rsidRPr="0087691B">
        <w:rPr>
          <w:color w:val="000000" w:themeColor="text1"/>
        </w:rPr>
        <w:t xml:space="preserve"> Text Skin </w:t>
      </w:r>
      <w:r>
        <w:rPr>
          <w:color w:val="000000" w:themeColor="text1"/>
        </w:rPr>
        <w:t>(</w:t>
      </w:r>
      <w:r w:rsidR="008A2041" w:rsidRPr="00017FF7">
        <w:rPr>
          <w:color w:val="000000" w:themeColor="text1"/>
        </w:rPr>
        <w:t>header</w:t>
      </w:r>
      <w:r w:rsidR="00017FF7">
        <w:rPr>
          <w:color w:val="000000" w:themeColor="text1"/>
        </w:rPr>
        <w:t>Sub</w:t>
      </w:r>
      <w:r w:rsidR="008A2041" w:rsidRPr="00017FF7">
        <w:rPr>
          <w:color w:val="000000" w:themeColor="text1"/>
        </w:rPr>
        <w:t>TextSkin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168"/>
      </w:tblGrid>
      <w:tr w:rsidR="007C48F1" w:rsidRPr="00D01B68" w14:paraId="3F1A845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81C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C14A568" w14:textId="4636D7F2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233BFF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233BFF">
              <w:rPr>
                <w:rFonts w:ascii="Cambria" w:hAnsi="Cambria"/>
                <w:color w:val="7F7F7F" w:themeColor="text1" w:themeTint="80"/>
              </w:rPr>
              <w:t>that is applied to the header sub text.</w:t>
            </w:r>
          </w:p>
        </w:tc>
      </w:tr>
      <w:tr w:rsidR="007C48F1" w:rsidRPr="00D01B68" w14:paraId="16232DE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BED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lastRenderedPageBreak/>
              <w:t>Syntax:</w:t>
            </w:r>
          </w:p>
        </w:tc>
        <w:tc>
          <w:tcPr>
            <w:tcW w:w="0" w:type="auto"/>
            <w:vAlign w:val="center"/>
            <w:hideMark/>
          </w:tcPr>
          <w:p w14:paraId="092972BB" w14:textId="27910BAE" w:rsidR="007C48F1" w:rsidRPr="00D01B68" w:rsidRDefault="00271183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3F05C0">
              <w:rPr>
                <w:color w:val="7F7F7F" w:themeColor="text1" w:themeTint="80"/>
              </w:rPr>
              <w:t>header</w:t>
            </w:r>
            <w:r>
              <w:rPr>
                <w:color w:val="7F7F7F" w:themeColor="text1" w:themeTint="80"/>
              </w:rPr>
              <w:t>Sub</w:t>
            </w:r>
            <w:r w:rsidRPr="003F05C0">
              <w:rPr>
                <w:color w:val="7F7F7F" w:themeColor="text1" w:themeTint="80"/>
              </w:rPr>
              <w:t>TextSkin</w:t>
            </w:r>
          </w:p>
        </w:tc>
      </w:tr>
      <w:tr w:rsidR="007C48F1" w:rsidRPr="00D01B68" w14:paraId="21CDD10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B2B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F68C80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42ECE34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3E1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C2F701C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60A2D3C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CD13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5E300CF" w14:textId="2B73004E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755F50">
              <w:rPr>
                <w:rFonts w:ascii="Cambria" w:hAnsi="Cambria"/>
                <w:color w:val="7F7F7F" w:themeColor="text1" w:themeTint="80"/>
              </w:rPr>
              <w:t>headerSubTextSkin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="002B582E" w:rsidRPr="002B582E">
              <w:rPr>
                <w:rFonts w:ascii="Cambria" w:hAnsi="Cambria"/>
                <w:color w:val="7F7F7F" w:themeColor="text1" w:themeTint="80"/>
              </w:rPr>
              <w:t>voltmxsknLbl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5622686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27B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71940220" w14:textId="31FD84E1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2B582E" w:rsidRPr="002B582E">
              <w:rPr>
                <w:rFonts w:ascii="Cambria" w:hAnsi="Cambria"/>
                <w:color w:val="7F7F7F" w:themeColor="text1" w:themeTint="80"/>
              </w:rPr>
              <w:t>voltmxsknLbl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C32DE13" w14:textId="07892CD7" w:rsidR="007C48F1" w:rsidRDefault="007C48F1" w:rsidP="004B59BB">
      <w:pPr>
        <w:rPr>
          <w:color w:val="000000" w:themeColor="text1"/>
          <w:sz w:val="24"/>
          <w:szCs w:val="24"/>
        </w:rPr>
      </w:pPr>
    </w:p>
    <w:p w14:paraId="29AFBEED" w14:textId="0AC236D3" w:rsidR="007C48F1" w:rsidRDefault="007C48F1" w:rsidP="007C48F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3422B1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Pr="008F6E8F">
        <w:t xml:space="preserve"> </w:t>
      </w:r>
      <w:r w:rsidR="00402A59">
        <w:rPr>
          <w:color w:val="000000" w:themeColor="text1"/>
        </w:rPr>
        <w:t>Seperator Skin</w:t>
      </w:r>
      <w:r>
        <w:rPr>
          <w:color w:val="000000" w:themeColor="text1"/>
        </w:rPr>
        <w:t xml:space="preserve"> (</w:t>
      </w:r>
      <w:r w:rsidR="00402A59" w:rsidRPr="00402A59">
        <w:rPr>
          <w:color w:val="000000" w:themeColor="text1"/>
        </w:rPr>
        <w:t>separatorSkin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C48F1" w:rsidRPr="00D01B68" w14:paraId="1653853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614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56CB473" w14:textId="2ACABC1B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6F0FB9">
              <w:rPr>
                <w:rFonts w:ascii="Cambria" w:hAnsi="Cambria"/>
                <w:color w:val="7F7F7F" w:themeColor="text1" w:themeTint="80"/>
              </w:rPr>
              <w:t>skin that is applied to the separator line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21409B1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000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15ACCCFC" w14:textId="6D19C4A2" w:rsidR="007C48F1" w:rsidRPr="00D01B68" w:rsidRDefault="00AA7D35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AA7D35">
              <w:rPr>
                <w:rFonts w:ascii="Cambria" w:hAnsi="Cambria"/>
                <w:color w:val="7F7F7F" w:themeColor="text1" w:themeTint="80"/>
              </w:rPr>
              <w:t>separatorSkin</w:t>
            </w:r>
          </w:p>
        </w:tc>
      </w:tr>
      <w:tr w:rsidR="007C48F1" w:rsidRPr="00D01B68" w14:paraId="4970A09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90E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34216C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7975548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9C74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154B37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6DA7E01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1619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3B4798C" w14:textId="67607D3B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4121DF" w:rsidRPr="004121DF">
              <w:rPr>
                <w:rFonts w:ascii="Cambria" w:hAnsi="Cambria"/>
                <w:color w:val="7F7F7F" w:themeColor="text1" w:themeTint="80"/>
              </w:rPr>
              <w:t>separatorSkin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="00863BA7" w:rsidRPr="00863BA7">
              <w:rPr>
                <w:rFonts w:ascii="Cambria" w:hAnsi="Cambria"/>
                <w:color w:val="7F7F7F" w:themeColor="text1" w:themeTint="80"/>
              </w:rPr>
              <w:t>voltmxsknFlxCCCCCCBGOp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6942646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232E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64B7E8B" w14:textId="7FACA6A9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863BA7" w:rsidRPr="00863BA7">
              <w:rPr>
                <w:rFonts w:ascii="Cambria" w:hAnsi="Cambria"/>
                <w:color w:val="7F7F7F" w:themeColor="text1" w:themeTint="80"/>
              </w:rPr>
              <w:t>voltmxsknFlxCCCCCCBGOp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0B92E0B7" w14:textId="77777777" w:rsidR="00752174" w:rsidRDefault="00752174" w:rsidP="004B59BB">
      <w:pPr>
        <w:rPr>
          <w:color w:val="000000" w:themeColor="text1"/>
          <w:sz w:val="24"/>
          <w:szCs w:val="24"/>
        </w:rPr>
      </w:pPr>
    </w:p>
    <w:p w14:paraId="3489E8AB" w14:textId="399105A8" w:rsidR="007C48F1" w:rsidRDefault="00752174" w:rsidP="004B59BB">
      <w:pPr>
        <w:rPr>
          <w:color w:val="000000" w:themeColor="text1"/>
          <w:sz w:val="24"/>
          <w:szCs w:val="24"/>
        </w:rPr>
      </w:pPr>
      <w:r w:rsidRPr="00752174">
        <w:rPr>
          <w:color w:val="000000" w:themeColor="text1"/>
          <w:sz w:val="24"/>
          <w:szCs w:val="24"/>
        </w:rPr>
        <w:t>2.Options Skin</w:t>
      </w:r>
    </w:p>
    <w:p w14:paraId="4232FFED" w14:textId="77777777" w:rsidR="00752174" w:rsidRPr="00752174" w:rsidRDefault="00752174" w:rsidP="004B59BB">
      <w:pPr>
        <w:rPr>
          <w:color w:val="000000" w:themeColor="text1"/>
          <w:sz w:val="24"/>
          <w:szCs w:val="24"/>
        </w:rPr>
      </w:pPr>
    </w:p>
    <w:p w14:paraId="48AF25B3" w14:textId="47456BEC" w:rsidR="007C48F1" w:rsidRDefault="007C48F1" w:rsidP="007C48F1">
      <w:pPr>
        <w:rPr>
          <w:color w:val="000000" w:themeColor="text1"/>
        </w:rPr>
      </w:pPr>
      <w:bookmarkStart w:id="64" w:name="OLE_LINK169"/>
      <w:bookmarkStart w:id="65" w:name="OLE_LINK170"/>
      <w:r>
        <w:rPr>
          <w:color w:val="000000" w:themeColor="text1"/>
        </w:rPr>
        <w:t>1</w:t>
      </w:r>
      <w:r w:rsidR="00F731F6">
        <w:rPr>
          <w:color w:val="000000" w:themeColor="text1"/>
        </w:rPr>
        <w:t>6</w:t>
      </w:r>
      <w:r>
        <w:rPr>
          <w:color w:val="000000" w:themeColor="text1"/>
        </w:rPr>
        <w:t>.</w:t>
      </w:r>
      <w:r w:rsidRPr="008F6E8F">
        <w:t xml:space="preserve"> </w:t>
      </w:r>
      <w:r w:rsidR="0029033D" w:rsidRPr="00C70E9B">
        <w:rPr>
          <w:color w:val="000000" w:themeColor="text1"/>
        </w:rPr>
        <w:t xml:space="preserve">Options </w:t>
      </w:r>
      <w:r w:rsidR="007215BD" w:rsidRPr="00C70E9B">
        <w:rPr>
          <w:color w:val="000000" w:themeColor="text1"/>
        </w:rPr>
        <w:t>Skin (</w:t>
      </w:r>
      <w:bookmarkStart w:id="66" w:name="OLE_LINK163"/>
      <w:bookmarkStart w:id="67" w:name="OLE_LINK164"/>
      <w:r w:rsidR="00F67C8E" w:rsidRPr="00F67C8E">
        <w:rPr>
          <w:color w:val="000000" w:themeColor="text1"/>
        </w:rPr>
        <w:t>optionsSkin</w:t>
      </w:r>
      <w:bookmarkEnd w:id="66"/>
      <w:bookmarkEnd w:id="67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433"/>
      </w:tblGrid>
      <w:tr w:rsidR="007C48F1" w:rsidRPr="00D01B68" w14:paraId="5031EBF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237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7CC359F" w14:textId="54CFEEC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947BAE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947BAE">
              <w:rPr>
                <w:rFonts w:ascii="Cambria" w:hAnsi="Cambria"/>
                <w:color w:val="7F7F7F" w:themeColor="text1" w:themeTint="80"/>
              </w:rPr>
              <w:t>t</w:t>
            </w:r>
            <w:r w:rsidR="00661999">
              <w:rPr>
                <w:rFonts w:ascii="Cambria" w:hAnsi="Cambria"/>
                <w:color w:val="7F7F7F" w:themeColor="text1" w:themeTint="80"/>
              </w:rPr>
              <w:t>o be applied to the options</w:t>
            </w:r>
            <w:r w:rsidR="00FD1B66">
              <w:rPr>
                <w:rFonts w:ascii="Cambria" w:hAnsi="Cambria"/>
                <w:color w:val="7F7F7F" w:themeColor="text1" w:themeTint="80"/>
              </w:rPr>
              <w:t xml:space="preserve"> in the actionsheet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157F39F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D72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0E893EA" w14:textId="1903150E" w:rsidR="007C48F1" w:rsidRPr="00D01B68" w:rsidRDefault="00AE334B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AE334B">
              <w:rPr>
                <w:color w:val="7F7F7F" w:themeColor="text1" w:themeTint="80"/>
              </w:rPr>
              <w:t>optionsSkin</w:t>
            </w:r>
          </w:p>
        </w:tc>
      </w:tr>
      <w:tr w:rsidR="007C48F1" w:rsidRPr="00D01B68" w14:paraId="3F5E6C28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CCC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1A621222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4AA3E52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1126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766B7B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4F1157F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60BD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FDAFC64" w14:textId="49414175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101A9F" w:rsidRPr="00101A9F">
              <w:rPr>
                <w:color w:val="7F7F7F" w:themeColor="text1" w:themeTint="80"/>
              </w:rPr>
              <w:t>optionsSkin</w:t>
            </w:r>
            <w:r w:rsidR="00101A9F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A83CD5" w:rsidRPr="00A83CD5">
              <w:rPr>
                <w:rFonts w:ascii="Cambria" w:hAnsi="Cambria"/>
                <w:color w:val="7F7F7F" w:themeColor="text1" w:themeTint="80"/>
              </w:rPr>
              <w:t>voltmxsknBtn1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231C22D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EEE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FA11E81" w14:textId="0064FEA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A83CD5" w:rsidRPr="00A83CD5">
              <w:rPr>
                <w:rFonts w:ascii="Cambria" w:hAnsi="Cambria"/>
                <w:color w:val="7F7F7F" w:themeColor="text1" w:themeTint="80"/>
              </w:rPr>
              <w:t>voltmxsknBtn1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64"/>
      <w:bookmarkEnd w:id="65"/>
    </w:tbl>
    <w:p w14:paraId="0E50B151" w14:textId="65997970" w:rsidR="007C48F1" w:rsidRDefault="007C48F1" w:rsidP="004B59BB">
      <w:pPr>
        <w:rPr>
          <w:color w:val="000000" w:themeColor="text1"/>
          <w:sz w:val="24"/>
          <w:szCs w:val="24"/>
        </w:rPr>
      </w:pPr>
    </w:p>
    <w:p w14:paraId="3766CBF7" w14:textId="57DE5713" w:rsidR="007C48F1" w:rsidRDefault="007C48F1" w:rsidP="007C48F1">
      <w:pPr>
        <w:rPr>
          <w:color w:val="000000" w:themeColor="text1"/>
        </w:rPr>
      </w:pPr>
      <w:bookmarkStart w:id="68" w:name="OLE_LINK167"/>
      <w:bookmarkStart w:id="69" w:name="OLE_LINK168"/>
      <w:r>
        <w:rPr>
          <w:color w:val="000000" w:themeColor="text1"/>
        </w:rPr>
        <w:t>1</w:t>
      </w:r>
      <w:r w:rsidR="00095562">
        <w:rPr>
          <w:color w:val="000000" w:themeColor="text1"/>
        </w:rPr>
        <w:t>7</w:t>
      </w:r>
      <w:r>
        <w:rPr>
          <w:color w:val="000000" w:themeColor="text1"/>
        </w:rPr>
        <w:t>.</w:t>
      </w:r>
      <w:r w:rsidRPr="008F6E8F">
        <w:t xml:space="preserve"> </w:t>
      </w:r>
      <w:r w:rsidR="00352646" w:rsidRPr="00352646">
        <w:rPr>
          <w:color w:val="000000" w:themeColor="text1"/>
        </w:rPr>
        <w:t xml:space="preserve">Options Focus </w:t>
      </w:r>
      <w:r>
        <w:rPr>
          <w:color w:val="000000" w:themeColor="text1"/>
        </w:rPr>
        <w:t>Skin (</w:t>
      </w:r>
      <w:bookmarkStart w:id="70" w:name="OLE_LINK165"/>
      <w:bookmarkStart w:id="71" w:name="OLE_LINK166"/>
      <w:r w:rsidR="00FA66DA" w:rsidRPr="00FA66DA">
        <w:rPr>
          <w:color w:val="000000" w:themeColor="text1"/>
        </w:rPr>
        <w:t>optionsFocusSkin</w:t>
      </w:r>
      <w:bookmarkEnd w:id="70"/>
      <w:bookmarkEnd w:id="71"/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C48F1" w:rsidRPr="00D01B68" w14:paraId="23D97FA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BA34F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CA51312" w14:textId="5FC4616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</w:t>
            </w:r>
            <w:r w:rsidR="00BA7027">
              <w:rPr>
                <w:rFonts w:ascii="Cambria" w:hAnsi="Cambria"/>
                <w:color w:val="7F7F7F" w:themeColor="text1" w:themeTint="80"/>
              </w:rPr>
              <w:t>skin</w:t>
            </w:r>
            <w:r>
              <w:rPr>
                <w:rFonts w:ascii="Cambria" w:hAnsi="Cambria"/>
                <w:color w:val="7F7F7F" w:themeColor="text1" w:themeTint="80"/>
              </w:rPr>
              <w:t xml:space="preserve"> to be </w:t>
            </w:r>
            <w:r w:rsidR="00BA7027">
              <w:rPr>
                <w:rFonts w:ascii="Cambria" w:hAnsi="Cambria"/>
                <w:color w:val="7F7F7F" w:themeColor="text1" w:themeTint="80"/>
              </w:rPr>
              <w:t>applied</w:t>
            </w:r>
            <w:r w:rsidR="004C4324">
              <w:rPr>
                <w:rFonts w:ascii="Cambria" w:hAnsi="Cambria"/>
                <w:color w:val="7F7F7F" w:themeColor="text1" w:themeTint="80"/>
              </w:rPr>
              <w:t xml:space="preserve"> to the options</w:t>
            </w:r>
            <w:r w:rsidR="006214FE">
              <w:rPr>
                <w:rFonts w:ascii="Cambria" w:hAnsi="Cambria"/>
                <w:color w:val="7F7F7F" w:themeColor="text1" w:themeTint="80"/>
              </w:rPr>
              <w:t xml:space="preserve"> in the actionsheet</w:t>
            </w:r>
            <w:r w:rsidR="009C13F5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6214FE">
              <w:rPr>
                <w:rFonts w:ascii="Cambria" w:hAnsi="Cambria"/>
                <w:color w:val="7F7F7F" w:themeColor="text1" w:themeTint="80"/>
              </w:rPr>
              <w:t xml:space="preserve">when it </w:t>
            </w:r>
            <w:r w:rsidR="008014E3">
              <w:rPr>
                <w:rFonts w:ascii="Cambria" w:hAnsi="Cambria"/>
                <w:color w:val="7F7F7F" w:themeColor="text1" w:themeTint="80"/>
              </w:rPr>
              <w:t>is focused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C48F1" w:rsidRPr="00D01B68" w14:paraId="2D66A5C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8CB3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539971B" w14:textId="0257AF95" w:rsidR="007C48F1" w:rsidRPr="00D01B68" w:rsidRDefault="008014E3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8014E3">
              <w:rPr>
                <w:color w:val="7F7F7F" w:themeColor="text1" w:themeTint="80"/>
              </w:rPr>
              <w:t>optionsFocusSkin</w:t>
            </w:r>
          </w:p>
        </w:tc>
      </w:tr>
      <w:tr w:rsidR="007C48F1" w:rsidRPr="00D01B68" w14:paraId="707E360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806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Type:</w:t>
            </w:r>
          </w:p>
        </w:tc>
        <w:tc>
          <w:tcPr>
            <w:tcW w:w="0" w:type="auto"/>
            <w:vAlign w:val="center"/>
            <w:hideMark/>
          </w:tcPr>
          <w:p w14:paraId="2CD7DE77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C48F1" w:rsidRPr="00D01B68" w14:paraId="5B87410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5AC1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A626345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C48F1" w:rsidRPr="00D01B68" w14:paraId="4C13370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B5A0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7A5BB68" w14:textId="21922070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400962" w:rsidRPr="009E4FB9">
              <w:rPr>
                <w:color w:val="7F7F7F" w:themeColor="text1" w:themeTint="80"/>
              </w:rPr>
              <w:t>optionsFocusSkin</w:t>
            </w:r>
            <w:r w:rsidR="00400962" w:rsidRPr="00D01B68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D836C6" w:rsidRPr="00D836C6">
              <w:rPr>
                <w:rFonts w:ascii="Cambria" w:hAnsi="Cambria"/>
                <w:color w:val="7F7F7F" w:themeColor="text1" w:themeTint="80"/>
              </w:rPr>
              <w:t>voltmxsknBtnFAFAFABG1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C48F1" w:rsidRPr="00D01B68" w14:paraId="1821E1A6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0FB8" w14:textId="77777777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204BD472" w14:textId="3C59C4ED" w:rsidR="007C48F1" w:rsidRPr="00D01B68" w:rsidRDefault="007C48F1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D836C6" w:rsidRPr="00D836C6">
              <w:rPr>
                <w:rFonts w:ascii="Cambria" w:hAnsi="Cambria"/>
                <w:color w:val="7F7F7F" w:themeColor="text1" w:themeTint="80"/>
              </w:rPr>
              <w:t>voltmxsknBtnFAFAFABG1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bookmarkEnd w:id="68"/>
    <w:bookmarkEnd w:id="69"/>
    <w:p w14:paraId="4BD4A265" w14:textId="6642A833" w:rsidR="007C48F1" w:rsidRDefault="005B7C24" w:rsidP="004B59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Footer</w:t>
      </w:r>
    </w:p>
    <w:p w14:paraId="33D24AD5" w14:textId="7458B364" w:rsidR="00777732" w:rsidRDefault="00777732" w:rsidP="00777732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EA285B">
        <w:rPr>
          <w:color w:val="000000" w:themeColor="text1"/>
        </w:rPr>
        <w:t>8</w:t>
      </w:r>
      <w:r w:rsidRPr="00345895">
        <w:rPr>
          <w:color w:val="000000" w:themeColor="text1"/>
        </w:rPr>
        <w:t xml:space="preserve">. </w:t>
      </w:r>
      <w:r w:rsidR="00B061D2" w:rsidRPr="00345895">
        <w:rPr>
          <w:color w:val="000000" w:themeColor="text1"/>
        </w:rPr>
        <w:t xml:space="preserve">Footer Background Skin </w:t>
      </w:r>
      <w:r>
        <w:rPr>
          <w:color w:val="000000" w:themeColor="text1"/>
        </w:rPr>
        <w:t>(</w:t>
      </w:r>
      <w:r w:rsidR="00345895" w:rsidRPr="00345895">
        <w:rPr>
          <w:color w:val="000000" w:themeColor="text1"/>
        </w:rPr>
        <w:t>footerBackgroundSkin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777732" w:rsidRPr="00D01B68" w14:paraId="5CE2919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A605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626E316" w14:textId="16636A9A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</w:t>
            </w:r>
            <w:r w:rsidR="005F593D">
              <w:rPr>
                <w:rFonts w:ascii="Cambria" w:hAnsi="Cambria"/>
                <w:color w:val="7F7F7F" w:themeColor="text1" w:themeTint="80"/>
              </w:rPr>
              <w:t xml:space="preserve">background container of the </w:t>
            </w:r>
            <w:r w:rsidR="00E808A7">
              <w:rPr>
                <w:rFonts w:ascii="Cambria" w:hAnsi="Cambria"/>
                <w:color w:val="7F7F7F" w:themeColor="text1" w:themeTint="80"/>
              </w:rPr>
              <w:t>f</w:t>
            </w:r>
            <w:r w:rsidR="005F593D">
              <w:rPr>
                <w:rFonts w:ascii="Cambria" w:hAnsi="Cambria"/>
                <w:color w:val="7F7F7F" w:themeColor="text1" w:themeTint="80"/>
              </w:rPr>
              <w:t>ooter</w:t>
            </w:r>
            <w:r w:rsidR="004F717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777732" w:rsidRPr="00D01B68" w14:paraId="01F8B56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3C72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033E584" w14:textId="04316209" w:rsidR="00777732" w:rsidRPr="00D01B68" w:rsidRDefault="00BC75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BC75FD">
              <w:rPr>
                <w:rFonts w:ascii="Cambria" w:hAnsi="Cambria"/>
                <w:color w:val="7F7F7F" w:themeColor="text1" w:themeTint="80"/>
              </w:rPr>
              <w:t>footerBackgroundSkin</w:t>
            </w:r>
          </w:p>
        </w:tc>
      </w:tr>
      <w:tr w:rsidR="00777732" w:rsidRPr="00D01B68" w14:paraId="792E391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A1D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7674C81F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777732" w:rsidRPr="00D01B68" w14:paraId="3AE2C99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C327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1E5B97FF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777732" w:rsidRPr="00D01B68" w14:paraId="3F63895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3373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78B8B15" w14:textId="075A131E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2E1D11" w:rsidRPr="002E1D11">
              <w:rPr>
                <w:rFonts w:ascii="Cambria" w:hAnsi="Cambria"/>
                <w:color w:val="7F7F7F" w:themeColor="text1" w:themeTint="80"/>
              </w:rPr>
              <w:t>footerBackgroundSkin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="00645731" w:rsidRPr="00645731">
              <w:rPr>
                <w:rFonts w:ascii="Cambria" w:hAnsi="Cambria"/>
                <w:color w:val="7F7F7F" w:themeColor="text1" w:themeTint="80"/>
              </w:rPr>
              <w:t>voltmxsknFlxFFFFFFBGRounded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777732" w:rsidRPr="00D01B68" w14:paraId="090DE15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6083" w14:textId="77777777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8BB6B3D" w14:textId="7396E1BE" w:rsidR="00777732" w:rsidRPr="00D01B68" w:rsidRDefault="00777732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645731" w:rsidRPr="00645731">
              <w:rPr>
                <w:rFonts w:ascii="Cambria" w:hAnsi="Cambria"/>
                <w:color w:val="7F7F7F" w:themeColor="text1" w:themeTint="80"/>
              </w:rPr>
              <w:t>voltmxsknFlxFFFFFFBGRounded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16FAEFE8" w14:textId="1FE0C760" w:rsidR="00777732" w:rsidRDefault="00777732" w:rsidP="004B59BB">
      <w:pPr>
        <w:rPr>
          <w:color w:val="000000" w:themeColor="text1"/>
          <w:sz w:val="24"/>
          <w:szCs w:val="24"/>
        </w:rPr>
      </w:pPr>
    </w:p>
    <w:p w14:paraId="6FBBA769" w14:textId="43E1ECF6" w:rsidR="00D54BFD" w:rsidRDefault="00D54BFD" w:rsidP="00D54BFD">
      <w:pPr>
        <w:rPr>
          <w:color w:val="000000" w:themeColor="text1"/>
        </w:rPr>
      </w:pPr>
      <w:bookmarkStart w:id="72" w:name="OLE_LINK177"/>
      <w:bookmarkStart w:id="73" w:name="OLE_LINK178"/>
      <w:r>
        <w:rPr>
          <w:color w:val="000000" w:themeColor="text1"/>
        </w:rPr>
        <w:t>19.</w:t>
      </w:r>
      <w:r w:rsidRPr="008F6E8F">
        <w:t xml:space="preserve"> </w:t>
      </w:r>
      <w:r w:rsidR="00D37FC8" w:rsidRPr="00D37FC8">
        <w:rPr>
          <w:color w:val="000000" w:themeColor="text1"/>
        </w:rPr>
        <w:t>Footer Button Skin</w:t>
      </w:r>
      <w:r w:rsidRPr="00D37FC8">
        <w:rPr>
          <w:color w:val="000000" w:themeColor="text1"/>
        </w:rPr>
        <w:t xml:space="preserve"> </w:t>
      </w:r>
      <w:r w:rsidRPr="00C70E9B">
        <w:rPr>
          <w:color w:val="000000" w:themeColor="text1"/>
        </w:rPr>
        <w:t>(</w:t>
      </w:r>
      <w:r w:rsidR="00D37FC8" w:rsidRPr="00D37FC8">
        <w:rPr>
          <w:color w:val="000000" w:themeColor="text1"/>
        </w:rPr>
        <w:t>footerButtonSkin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993"/>
      </w:tblGrid>
      <w:tr w:rsidR="003852BD" w:rsidRPr="00D01B68" w14:paraId="1998BFA1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6C25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bookmarkStart w:id="74" w:name="OLE_LINK173"/>
            <w:bookmarkStart w:id="75" w:name="OLE_LINK174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6CB8ACE" w14:textId="3664240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 footer button.</w:t>
            </w:r>
          </w:p>
        </w:tc>
      </w:tr>
      <w:tr w:rsidR="003852BD" w:rsidRPr="00D01B68" w14:paraId="72FA8FC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C3F36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F11A52D" w14:textId="55519B1F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92555">
              <w:rPr>
                <w:rFonts w:ascii="Cambria" w:hAnsi="Cambria"/>
                <w:color w:val="7F7F7F" w:themeColor="text1" w:themeTint="80"/>
              </w:rPr>
              <w:t>footerButtonSkin</w:t>
            </w:r>
          </w:p>
        </w:tc>
      </w:tr>
      <w:tr w:rsidR="003852BD" w:rsidRPr="00D01B68" w14:paraId="4510BB1F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BCBB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6D71A17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3852BD" w:rsidRPr="00D01B68" w14:paraId="58152A43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7B24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246BD69E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3852BD" w:rsidRPr="00D01B68" w14:paraId="76A574C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3564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79240A20" w14:textId="104577F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D92555">
              <w:rPr>
                <w:rFonts w:ascii="Cambria" w:hAnsi="Cambria"/>
                <w:color w:val="7F7F7F" w:themeColor="text1" w:themeTint="80"/>
              </w:rPr>
              <w:t>footerButtonSkin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 = "</w:t>
            </w:r>
            <w:r w:rsidR="0019171A" w:rsidRPr="0019171A">
              <w:rPr>
                <w:rFonts w:ascii="Cambria" w:hAnsi="Cambria"/>
                <w:color w:val="7F7F7F" w:themeColor="text1" w:themeTint="80"/>
              </w:rPr>
              <w:t>voltmxsknBtn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3852BD" w:rsidRPr="00D01B68" w14:paraId="0DAE037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83A9" w14:textId="77777777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448DC43C" w14:textId="7949C30F" w:rsidR="003852BD" w:rsidRPr="00D01B68" w:rsidRDefault="003852BD" w:rsidP="003852BD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19171A" w:rsidRPr="0019171A">
              <w:rPr>
                <w:rFonts w:ascii="Cambria" w:hAnsi="Cambria"/>
                <w:color w:val="7F7F7F" w:themeColor="text1" w:themeTint="80"/>
              </w:rPr>
              <w:t>voltmxsknBtn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72"/>
      <w:bookmarkEnd w:id="73"/>
      <w:bookmarkEnd w:id="74"/>
      <w:bookmarkEnd w:id="75"/>
    </w:tbl>
    <w:p w14:paraId="0D4D762F" w14:textId="4DD43840" w:rsidR="00D54BFD" w:rsidRDefault="00D54BFD" w:rsidP="004B59BB">
      <w:pPr>
        <w:rPr>
          <w:color w:val="000000" w:themeColor="text1"/>
          <w:sz w:val="24"/>
          <w:szCs w:val="24"/>
        </w:rPr>
      </w:pPr>
    </w:p>
    <w:p w14:paraId="582346F5" w14:textId="67516401" w:rsidR="00D54BFD" w:rsidRDefault="00D54BFD" w:rsidP="00D54BFD">
      <w:pPr>
        <w:rPr>
          <w:color w:val="000000" w:themeColor="text1"/>
        </w:rPr>
      </w:pPr>
      <w:r>
        <w:rPr>
          <w:color w:val="000000" w:themeColor="text1"/>
        </w:rPr>
        <w:t>20.</w:t>
      </w:r>
      <w:r w:rsidRPr="008F6E8F">
        <w:t xml:space="preserve"> </w:t>
      </w:r>
      <w:r w:rsidR="00127C00" w:rsidRPr="00127C00">
        <w:rPr>
          <w:color w:val="000000" w:themeColor="text1"/>
        </w:rPr>
        <w:t xml:space="preserve">Footer Button Focus Skin </w:t>
      </w:r>
      <w:r w:rsidRPr="00C70E9B">
        <w:rPr>
          <w:color w:val="000000" w:themeColor="text1"/>
        </w:rPr>
        <w:t>(</w:t>
      </w:r>
      <w:r w:rsidR="00F67B07" w:rsidRPr="00F67B07">
        <w:rPr>
          <w:color w:val="000000" w:themeColor="text1"/>
        </w:rPr>
        <w:t>footerButtonFocusSkin</w:t>
      </w:r>
      <w:r>
        <w:rPr>
          <w:color w:val="000000" w:themeColor="text1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608"/>
      </w:tblGrid>
      <w:tr w:rsidR="00D54BFD" w:rsidRPr="00D01B68" w14:paraId="7C2C3160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092E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76" w:name="_Hlk83651736"/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17B244B" w14:textId="54A1F1CC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Specifies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skin to be applied to the</w:t>
            </w:r>
            <w:r w:rsidR="009071B8">
              <w:rPr>
                <w:rFonts w:ascii="Cambria" w:hAnsi="Cambria"/>
                <w:color w:val="7F7F7F" w:themeColor="text1" w:themeTint="80"/>
              </w:rPr>
              <w:t xml:space="preserve"> footer button when it is focused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bookmarkEnd w:id="76"/>
      <w:tr w:rsidR="00D54BFD" w:rsidRPr="00D01B68" w14:paraId="64E553C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31CD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2D65E1D" w14:textId="44BBE049" w:rsidR="00D54BFD" w:rsidRPr="00D01B68" w:rsidRDefault="00F67B07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F67B07">
              <w:rPr>
                <w:rFonts w:ascii="Cambria" w:hAnsi="Cambria"/>
                <w:color w:val="7F7F7F" w:themeColor="text1" w:themeTint="80"/>
              </w:rPr>
              <w:t>footerButtonFocusSkin</w:t>
            </w:r>
          </w:p>
        </w:tc>
      </w:tr>
      <w:tr w:rsidR="00D54BFD" w:rsidRPr="00D01B68" w14:paraId="09A3D91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D46F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8FE94EB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String</w:t>
            </w:r>
          </w:p>
        </w:tc>
      </w:tr>
      <w:tr w:rsidR="00D54BFD" w:rsidRPr="00D01B68" w14:paraId="73F4E045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C390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3775496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Read + Write</w:t>
            </w:r>
          </w:p>
        </w:tc>
      </w:tr>
      <w:tr w:rsidR="00D54BFD" w:rsidRPr="00D01B68" w14:paraId="0AA012C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B8D8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Example:</w:t>
            </w:r>
          </w:p>
        </w:tc>
        <w:tc>
          <w:tcPr>
            <w:tcW w:w="0" w:type="auto"/>
            <w:vAlign w:val="center"/>
            <w:hideMark/>
          </w:tcPr>
          <w:p w14:paraId="5E5C0105" w14:textId="3946781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F67B07" w:rsidRPr="00F67B07">
              <w:rPr>
                <w:rFonts w:ascii="Cambria" w:hAnsi="Cambria"/>
                <w:color w:val="7F7F7F" w:themeColor="text1" w:themeTint="80"/>
              </w:rPr>
              <w:t>footerButtonFocusSkin</w:t>
            </w:r>
            <w:r w:rsidRPr="00D01B68">
              <w:rPr>
                <w:rFonts w:ascii="Cambria" w:hAnsi="Cambria"/>
                <w:color w:val="7F7F7F" w:themeColor="text1" w:themeTint="80"/>
              </w:rPr>
              <w:t>= "</w:t>
            </w:r>
            <w:r w:rsidR="00872B54" w:rsidRPr="00872B54">
              <w:rPr>
                <w:rFonts w:ascii="Cambria" w:hAnsi="Cambria"/>
                <w:color w:val="7F7F7F" w:themeColor="text1" w:themeTint="80"/>
              </w:rPr>
              <w:t>voltmxsknBtnFAFAFABG</w:t>
            </w:r>
            <w:r w:rsidRPr="00D01B68">
              <w:rPr>
                <w:rFonts w:ascii="Cambria" w:hAnsi="Cambria"/>
                <w:color w:val="7F7F7F" w:themeColor="text1" w:themeTint="80"/>
              </w:rPr>
              <w:t>";</w:t>
            </w:r>
          </w:p>
        </w:tc>
      </w:tr>
      <w:tr w:rsidR="00D54BFD" w:rsidRPr="00D01B68" w14:paraId="0541C8EC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C4C35" w14:textId="77777777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F045BC8" w14:textId="253D42F9" w:rsidR="00D54BFD" w:rsidRPr="00D01B68" w:rsidRDefault="00D54BFD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default value for the property is “</w:t>
            </w:r>
            <w:r w:rsidR="00872B54" w:rsidRPr="00872B54">
              <w:rPr>
                <w:rFonts w:ascii="Cambria" w:hAnsi="Cambria"/>
                <w:color w:val="7F7F7F" w:themeColor="text1" w:themeTint="80"/>
              </w:rPr>
              <w:t>voltmxsknBtnFAFAFABG</w:t>
            </w:r>
            <w:r>
              <w:rPr>
                <w:rFonts w:ascii="Helvetica" w:hAnsi="Helvetica"/>
                <w:color w:val="7F7F7F" w:themeColor="text1" w:themeTint="80"/>
                <w:sz w:val="20"/>
                <w:szCs w:val="20"/>
              </w:rPr>
              <w:t>”</w:t>
            </w:r>
            <w:r w:rsidRPr="00D01B68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</w:tbl>
    <w:p w14:paraId="617ECA49" w14:textId="77777777" w:rsidR="00D54BFD" w:rsidRPr="00AE4CA5" w:rsidRDefault="00D54BFD" w:rsidP="004B59BB">
      <w:pPr>
        <w:rPr>
          <w:color w:val="000000" w:themeColor="text1"/>
          <w:sz w:val="24"/>
          <w:szCs w:val="24"/>
        </w:rPr>
      </w:pPr>
    </w:p>
    <w:p w14:paraId="2758025D" w14:textId="55DBAFB2" w:rsidR="001624A9" w:rsidRDefault="001624A9" w:rsidP="002D0CCD">
      <w:pPr>
        <w:pStyle w:val="Heading2"/>
      </w:pPr>
      <w:r>
        <w:t>API’s</w:t>
      </w:r>
    </w:p>
    <w:p w14:paraId="60F83100" w14:textId="30FE901A" w:rsidR="00CD415B" w:rsidRPr="002E2EB2" w:rsidRDefault="00ED763B" w:rsidP="00CD415B">
      <w:pPr>
        <w:pStyle w:val="Heading3"/>
      </w:pPr>
      <w:r>
        <w:t>show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527"/>
      </w:tblGrid>
      <w:tr w:rsidR="0043173D" w:rsidRPr="00D01B68" w14:paraId="454577C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9B00" w14:textId="67C090AB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09312D0" w14:textId="06268AC1" w:rsidR="0043173D" w:rsidRPr="00D01B68" w:rsidRDefault="0065771C" w:rsidP="00957193">
            <w:pPr>
              <w:rPr>
                <w:rFonts w:ascii="Cambria" w:hAnsi="Cambria"/>
                <w:color w:val="7F7F7F" w:themeColor="text1" w:themeTint="80"/>
              </w:rPr>
            </w:pPr>
            <w:bookmarkStart w:id="77" w:name="OLE_LINK175"/>
            <w:bookmarkStart w:id="78" w:name="OLE_LINK176"/>
            <w:r>
              <w:rPr>
                <w:rFonts w:ascii="Cambria" w:hAnsi="Cambria"/>
                <w:color w:val="7F7F7F" w:themeColor="text1" w:themeTint="80"/>
              </w:rPr>
              <w:t>The API displays the actionsheet</w:t>
            </w:r>
            <w:bookmarkEnd w:id="77"/>
            <w:bookmarkEnd w:id="78"/>
            <w:r w:rsidR="0043173D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43173D" w:rsidRPr="00D01B68" w14:paraId="7F8FD0B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BCD5" w14:textId="66A02A3F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    </w:t>
            </w:r>
            <w:r w:rsidR="0043173D"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485E42F" w14:textId="606F3C15" w:rsidR="0043173D" w:rsidRPr="00D01B68" w:rsidRDefault="00C522C8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show (</w:t>
            </w:r>
            <w:r w:rsidR="00A81444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43173D" w:rsidRPr="00D01B68" w14:paraId="161C48A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D18E" w14:textId="23F3886F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A81444">
              <w:rPr>
                <w:rFonts w:ascii="Cambria" w:hAnsi="Cambria"/>
                <w:b/>
                <w:bCs/>
                <w:color w:val="7F7F7F" w:themeColor="text1" w:themeTint="80"/>
              </w:rPr>
              <w:t>Parameters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D3F07D5" w14:textId="1A3BA96A" w:rsidR="0043173D" w:rsidRPr="00D01B68" w:rsidRDefault="00A81444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43173D" w:rsidRPr="00D01B68" w14:paraId="5472E83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F314" w14:textId="09490A4C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Re</w:t>
            </w:r>
            <w:r w:rsidR="007A3546">
              <w:rPr>
                <w:rFonts w:ascii="Cambria" w:hAnsi="Cambria"/>
                <w:b/>
                <w:bCs/>
                <w:color w:val="7F7F7F" w:themeColor="text1" w:themeTint="80"/>
              </w:rPr>
              <w:t>turn Value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94919E4" w14:textId="700FA770" w:rsidR="0043173D" w:rsidRPr="00D01B68" w:rsidRDefault="007A3546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43173D" w:rsidRPr="00D01B68" w14:paraId="13AC8E1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5C26" w14:textId="19A1C484" w:rsidR="0043173D" w:rsidRPr="00D01B68" w:rsidRDefault="00C96165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 xml:space="preserve">   </w:t>
            </w:r>
            <w:r w:rsidR="0043173D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E32F34C" w14:textId="62082F25" w:rsidR="0043173D" w:rsidRPr="00D01B68" w:rsidRDefault="0043173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767CAC">
              <w:rPr>
                <w:rFonts w:ascii="Cambria" w:hAnsi="Cambria"/>
                <w:color w:val="7F7F7F" w:themeColor="text1" w:themeTint="80"/>
              </w:rPr>
              <w:t>show (</w:t>
            </w:r>
            <w:r w:rsidR="005351EE">
              <w:rPr>
                <w:rFonts w:ascii="Cambria" w:hAnsi="Cambria"/>
                <w:color w:val="7F7F7F" w:themeColor="text1" w:themeTint="80"/>
              </w:rPr>
              <w:t>);</w:t>
            </w:r>
          </w:p>
        </w:tc>
      </w:tr>
    </w:tbl>
    <w:p w14:paraId="178D9C92" w14:textId="77777777" w:rsidR="00353D8F" w:rsidRPr="00353D8F" w:rsidRDefault="00353D8F" w:rsidP="00353D8F">
      <w:pPr>
        <w:ind w:left="0"/>
        <w:rPr>
          <w:b/>
          <w:sz w:val="32"/>
          <w:szCs w:val="32"/>
        </w:rPr>
      </w:pPr>
    </w:p>
    <w:p w14:paraId="7B179964" w14:textId="38187C6E" w:rsidR="00CD415B" w:rsidRPr="00CD415B" w:rsidRDefault="003E628A" w:rsidP="00CD415B">
      <w:pPr>
        <w:pStyle w:val="Heading3"/>
      </w:pPr>
      <w:r>
        <w:t>dismiss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3667"/>
      </w:tblGrid>
      <w:tr w:rsidR="009A2C34" w:rsidRPr="00D01B68" w14:paraId="43824C8A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33FB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51AE2FA" w14:textId="4E89358A" w:rsidR="009A2C34" w:rsidRPr="00D01B68" w:rsidRDefault="00F25200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API di</w:t>
            </w:r>
            <w:r w:rsidR="00116850">
              <w:rPr>
                <w:rFonts w:ascii="Cambria" w:hAnsi="Cambria"/>
                <w:color w:val="7F7F7F" w:themeColor="text1" w:themeTint="80"/>
              </w:rPr>
              <w:t>smisses</w:t>
            </w:r>
            <w:r>
              <w:rPr>
                <w:rFonts w:ascii="Cambria" w:hAnsi="Cambria"/>
                <w:color w:val="7F7F7F" w:themeColor="text1" w:themeTint="80"/>
              </w:rPr>
              <w:t xml:space="preserve"> the actionsheet</w:t>
            </w:r>
            <w:r w:rsidR="009A2C34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9A2C34" w:rsidRPr="00D01B68" w14:paraId="32826777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1B0D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67DC885" w14:textId="03F126E1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dismiss (</w:t>
            </w:r>
            <w:r w:rsidR="001F177C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9A2C34" w:rsidRPr="00D01B68" w14:paraId="0CBC54DD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0F34" w14:textId="6646E327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7F7F7F" w:themeColor="text1" w:themeTint="80"/>
              </w:rPr>
              <w:t>Parameter</w:t>
            </w:r>
            <w:r w:rsidR="009A2C34"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FC28F7" w14:textId="1417B950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9A2C34" w:rsidRPr="00D01B68" w14:paraId="75116A3B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608D" w14:textId="33EFD95A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R</w:t>
            </w:r>
            <w:r w:rsidR="004501C7">
              <w:rPr>
                <w:rFonts w:ascii="Cambria" w:hAnsi="Cambria"/>
                <w:b/>
                <w:bCs/>
                <w:color w:val="7F7F7F" w:themeColor="text1" w:themeTint="80"/>
              </w:rPr>
              <w:t>eturn Value</w:t>
            </w: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F54D8E3" w14:textId="6E93E52C" w:rsidR="009A2C34" w:rsidRPr="00D01B68" w:rsidRDefault="004501C7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None</w:t>
            </w:r>
          </w:p>
        </w:tc>
      </w:tr>
      <w:tr w:rsidR="009A2C34" w:rsidRPr="00D01B68" w14:paraId="50CF7AD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5DAF" w14:textId="77777777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C87CCFB" w14:textId="24717A98" w:rsidR="009A2C34" w:rsidRPr="00D01B68" w:rsidRDefault="009A2C34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A10BFC">
              <w:rPr>
                <w:rFonts w:ascii="Cambria" w:hAnsi="Cambria"/>
                <w:color w:val="7F7F7F" w:themeColor="text1" w:themeTint="80"/>
              </w:rPr>
              <w:t>dismiss (</w:t>
            </w:r>
            <w:r w:rsidR="002E5E35">
              <w:rPr>
                <w:rFonts w:ascii="Cambria" w:hAnsi="Cambria"/>
                <w:color w:val="7F7F7F" w:themeColor="text1" w:themeTint="80"/>
              </w:rPr>
              <w:t>)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5DCE2877" w14:textId="77777777" w:rsidR="005A65AD" w:rsidRDefault="005A65AD" w:rsidP="005A65AD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73C2E43B" w14:textId="77777777" w:rsidR="00C25941" w:rsidRDefault="005A65AD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  <w:r w:rsidRPr="005A65AD">
        <w:rPr>
          <w:color w:val="000000" w:themeColor="text1"/>
        </w:rPr>
        <w:t>D. Events</w:t>
      </w:r>
    </w:p>
    <w:p w14:paraId="11C7A46E" w14:textId="77777777" w:rsidR="00C25941" w:rsidRDefault="00C25941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12273ED0" w14:textId="1A2F00E2" w:rsidR="005A65AD" w:rsidRDefault="003B5411" w:rsidP="00C25941">
      <w:pPr>
        <w:pStyle w:val="Heading3"/>
        <w:numPr>
          <w:ilvl w:val="0"/>
          <w:numId w:val="0"/>
        </w:numPr>
        <w:rPr>
          <w:color w:val="000000" w:themeColor="text1"/>
        </w:rPr>
      </w:pPr>
      <w:bookmarkStart w:id="79" w:name="OLE_LINK1"/>
      <w:bookmarkStart w:id="80" w:name="OLE_LINK2"/>
      <w:r>
        <w:rPr>
          <w:color w:val="000000" w:themeColor="text1"/>
        </w:rPr>
        <w:t>1.</w:t>
      </w:r>
      <w:r w:rsidR="005A65AD" w:rsidRPr="008F6E8F">
        <w:t xml:space="preserve"> </w:t>
      </w:r>
      <w:r w:rsidR="00A90C3D" w:rsidRPr="00306196">
        <w:rPr>
          <w:color w:val="000000" w:themeColor="text1"/>
        </w:rPr>
        <w:t>onClickOption1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5A65AD" w:rsidRPr="00D01B68" w14:paraId="03063EFE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7E38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C73D6D9" w14:textId="06EA3ACE" w:rsidR="005A65AD" w:rsidRPr="00D01B68" w:rsidRDefault="00BF44A9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event is invoked when a user clicks option 1</w:t>
            </w:r>
            <w:r w:rsidR="00D7147C"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5A65AD" w:rsidRPr="00D01B68" w14:paraId="324428B9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4901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31C5DB8" w14:textId="1AB77C12" w:rsidR="005A65AD" w:rsidRPr="00D01B68" w:rsidRDefault="00391E5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onClickOption1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5A65AD" w:rsidRPr="00D01B68" w14:paraId="068844E2" w14:textId="77777777" w:rsidTr="009571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BA11" w14:textId="77777777" w:rsidR="005A65AD" w:rsidRPr="00D01B68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6264FF89" w14:textId="3E3818D0" w:rsidR="00112D0F" w:rsidRDefault="005A65AD" w:rsidP="00957193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="00112D0F"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 w:rsidR="00112D0F">
              <w:rPr>
                <w:rFonts w:ascii="Cambria" w:hAnsi="Cambria"/>
                <w:color w:val="7F7F7F" w:themeColor="text1" w:themeTint="80"/>
              </w:rPr>
              <w:t>function ()</w:t>
            </w:r>
            <w:r w:rsidR="00DE27AE"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112D0F"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365FF15E" w14:textId="103DB3C4" w:rsidR="00112D0F" w:rsidRDefault="00112D0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alert (“Clicked Option 1”);</w:t>
            </w:r>
          </w:p>
          <w:p w14:paraId="7C4BE475" w14:textId="57AC0B0D" w:rsidR="005A65AD" w:rsidRPr="00D01B68" w:rsidRDefault="00112D0F" w:rsidP="00957193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="005A65AD"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bookmarkEnd w:id="79"/>
    <w:bookmarkEnd w:id="80"/>
    <w:p w14:paraId="205B35FE" w14:textId="77228514" w:rsidR="00DE27AE" w:rsidRDefault="00DE27AE" w:rsidP="00DE27AE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2.</w:t>
      </w:r>
      <w:r w:rsidRPr="008F6E8F">
        <w:t xml:space="preserve"> </w:t>
      </w:r>
      <w:r w:rsidRPr="00306196">
        <w:rPr>
          <w:color w:val="000000" w:themeColor="text1"/>
        </w:rPr>
        <w:t>onClickOption</w:t>
      </w:r>
      <w:r>
        <w:rPr>
          <w:color w:val="000000" w:themeColor="text1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DE27AE" w:rsidRPr="00D01B68" w14:paraId="5BF4B871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A2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0AB7001" w14:textId="126CCDD3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The event is invoked when a user clicks option 2.</w:t>
            </w:r>
          </w:p>
        </w:tc>
      </w:tr>
      <w:tr w:rsidR="00DE27AE" w:rsidRPr="00D01B68" w14:paraId="6143C2EB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BE56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C16C9AE" w14:textId="4DB8A72B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>
              <w:rPr>
                <w:rFonts w:ascii="Cambria" w:hAnsi="Cambria"/>
                <w:color w:val="7F7F7F" w:themeColor="text1" w:themeTint="80"/>
              </w:rPr>
              <w:t>2()</w:t>
            </w:r>
          </w:p>
        </w:tc>
      </w:tr>
      <w:tr w:rsidR="00DE27AE" w:rsidRPr="00D01B68" w14:paraId="3D9832E4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99FBD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39204DB" w14:textId="4B740D89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>
              <w:rPr>
                <w:rFonts w:ascii="Cambria" w:hAnsi="Cambria"/>
                <w:color w:val="7F7F7F" w:themeColor="text1" w:themeTint="80"/>
              </w:rPr>
              <w:t>2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 {</w:t>
            </w:r>
          </w:p>
          <w:p w14:paraId="53D10E50" w14:textId="6E065DC5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7B2142">
              <w:rPr>
                <w:rFonts w:ascii="Cambria" w:hAnsi="Cambria"/>
                <w:color w:val="7F7F7F" w:themeColor="text1" w:themeTint="80"/>
              </w:rPr>
              <w:t>2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161EFB37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37DF9865" w14:textId="18E11648" w:rsidR="00DE27AE" w:rsidRDefault="006846B7" w:rsidP="00DE27AE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="00DE27AE">
        <w:rPr>
          <w:color w:val="000000" w:themeColor="text1"/>
        </w:rPr>
        <w:t>.</w:t>
      </w:r>
      <w:r w:rsidR="00DE27AE" w:rsidRPr="008F6E8F">
        <w:t xml:space="preserve"> </w:t>
      </w:r>
      <w:r w:rsidR="00DE27AE" w:rsidRPr="00306196">
        <w:rPr>
          <w:color w:val="000000" w:themeColor="text1"/>
        </w:rPr>
        <w:t>onClickOption</w:t>
      </w:r>
      <w:r w:rsidR="00DE27AE">
        <w:rPr>
          <w:color w:val="000000" w:themeColor="text1"/>
        </w:rPr>
        <w:t>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DE27AE" w:rsidRPr="00D01B68" w14:paraId="1AFAF4D1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367B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lastRenderedPageBreak/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75C4D3B6" w14:textId="315170EB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DE27AE" w:rsidRPr="00D01B68" w14:paraId="1127AC5F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A79B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3C0A933" w14:textId="0FD1E06A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DE27AE" w:rsidRPr="00D01B68" w14:paraId="5CF2A5B3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7DBF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C40DBEF" w14:textId="1C65B141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6846B7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2F42279B" w14:textId="37CB3FB6" w:rsidR="00DE27AE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6846B7">
              <w:rPr>
                <w:rFonts w:ascii="Cambria" w:hAnsi="Cambria"/>
                <w:color w:val="7F7F7F" w:themeColor="text1" w:themeTint="80"/>
              </w:rPr>
              <w:t>3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17F63F9A" w14:textId="77777777" w:rsidR="00DE27AE" w:rsidRPr="00D01B68" w:rsidRDefault="00DE27AE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70753006" w14:textId="716C84AC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4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4AF7F878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3FD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C5D865A" w14:textId="45AA7A23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267CE9A2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024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2D7A90C" w14:textId="5E96E2B9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2491DF63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AF24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E1AC6E7" w14:textId="07ABAAB7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BA62A4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244D690E" w14:textId="40D6B35C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4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48C40F75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2D2D217E" w14:textId="15B02433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5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1EFCF28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9EF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0621CF1" w14:textId="04F42DD4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29D4C85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5951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DFC79AE" w14:textId="213899B8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5E452DAB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EAC0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138C196" w14:textId="2BC62BC5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BA62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7967584D" w14:textId="5FF21F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5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0CB386C0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5C9D412B" w14:textId="374362D2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6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028D8A32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04C9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1F657A8" w14:textId="6B3DDB65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5601B3E0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628E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9009284" w14:textId="5037988C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45A634B5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7271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4591944" w14:textId="008A79BB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>function ()</w:t>
            </w:r>
            <w:r w:rsidR="00BA62A4">
              <w:rPr>
                <w:rFonts w:ascii="Cambria" w:hAnsi="Cambria"/>
                <w:color w:val="7F7F7F" w:themeColor="text1" w:themeTint="80"/>
              </w:rPr>
              <w:t xml:space="preserve"> </w:t>
            </w:r>
            <w:r>
              <w:rPr>
                <w:rFonts w:ascii="Cambria" w:hAnsi="Cambria"/>
                <w:color w:val="7F7F7F" w:themeColor="text1" w:themeTint="80"/>
              </w:rPr>
              <w:t>{</w:t>
            </w:r>
          </w:p>
          <w:p w14:paraId="592B12BA" w14:textId="70A8A3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6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647A5F48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749D8BAF" w14:textId="6BC42C40" w:rsidR="00843FFC" w:rsidRDefault="00BA62A4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7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6B122327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B268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E3D271B" w14:textId="6F28B23A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39FF80CC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8209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D185847" w14:textId="0D3AB4A0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62DFC50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E642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61A24C8" w14:textId="6B6E0FA1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</w:t>
            </w:r>
            <w:r w:rsidR="00083EF7">
              <w:rPr>
                <w:rFonts w:ascii="Cambria" w:hAnsi="Cambria"/>
                <w:color w:val="7F7F7F" w:themeColor="text1" w:themeTint="80"/>
              </w:rPr>
              <w:t>7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BA62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0401C5FB" w14:textId="1ABBC24D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BA62A4">
              <w:rPr>
                <w:rFonts w:ascii="Cambria" w:hAnsi="Cambria"/>
                <w:color w:val="7F7F7F" w:themeColor="text1" w:themeTint="80"/>
              </w:rPr>
              <w:t>7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5314DFEF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24582F30" w14:textId="1EAA494D" w:rsidR="00843FFC" w:rsidRDefault="00EC57A3" w:rsidP="00843FFC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8</w:t>
      </w:r>
      <w:r w:rsidR="00843FFC">
        <w:rPr>
          <w:color w:val="000000" w:themeColor="text1"/>
        </w:rPr>
        <w:t>.</w:t>
      </w:r>
      <w:r w:rsidR="00843FFC" w:rsidRPr="008F6E8F">
        <w:t xml:space="preserve"> </w:t>
      </w:r>
      <w:r w:rsidR="00843FFC" w:rsidRPr="00306196">
        <w:rPr>
          <w:color w:val="000000" w:themeColor="text1"/>
        </w:rPr>
        <w:t>onClickOption</w:t>
      </w:r>
      <w:r>
        <w:rPr>
          <w:color w:val="000000" w:themeColor="text1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65"/>
      </w:tblGrid>
      <w:tr w:rsidR="00843FFC" w:rsidRPr="00D01B68" w14:paraId="43614E0A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F79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A261E33" w14:textId="4FEB77EE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a user clicks option </w:t>
            </w:r>
            <w:r w:rsidR="00EC57A3">
              <w:rPr>
                <w:rFonts w:ascii="Cambria" w:hAnsi="Cambria"/>
                <w:color w:val="7F7F7F" w:themeColor="text1" w:themeTint="80"/>
              </w:rPr>
              <w:t>8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843FFC" w:rsidRPr="00D01B68" w14:paraId="08224504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A25D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lastRenderedPageBreak/>
              <w:t>Syntax:</w:t>
            </w:r>
          </w:p>
        </w:tc>
        <w:tc>
          <w:tcPr>
            <w:tcW w:w="0" w:type="auto"/>
            <w:vAlign w:val="center"/>
            <w:hideMark/>
          </w:tcPr>
          <w:p w14:paraId="7E907D42" w14:textId="0F9B782E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onClickOption</w:t>
            </w:r>
            <w:r w:rsidR="00EC57A3">
              <w:rPr>
                <w:rFonts w:ascii="Cambria" w:hAnsi="Cambria"/>
                <w:color w:val="7F7F7F" w:themeColor="text1" w:themeTint="80"/>
              </w:rPr>
              <w:t>8</w:t>
            </w:r>
            <w:r>
              <w:rPr>
                <w:rFonts w:ascii="Cambria" w:hAnsi="Cambria"/>
                <w:color w:val="7F7F7F" w:themeColor="text1" w:themeTint="80"/>
              </w:rPr>
              <w:t>()</w:t>
            </w:r>
          </w:p>
        </w:tc>
      </w:tr>
      <w:tr w:rsidR="00843FFC" w:rsidRPr="00D01B68" w14:paraId="72C66286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5DA2" w14:textId="77777777" w:rsidR="00843FFC" w:rsidRPr="00D01B68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31AC5A7" w14:textId="396CACB0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onClickOption1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EC57A3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051D5B2F" w14:textId="6F12D1C4" w:rsidR="00843FFC" w:rsidRDefault="00843FFC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Option </w:t>
            </w:r>
            <w:r w:rsidR="00EC57A3">
              <w:rPr>
                <w:rFonts w:ascii="Cambria" w:hAnsi="Cambria"/>
                <w:color w:val="7F7F7F" w:themeColor="text1" w:themeTint="80"/>
              </w:rPr>
              <w:t>8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51EF821C" w14:textId="6C5F5718" w:rsidR="00B34762" w:rsidRDefault="00843FFC" w:rsidP="00B34762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  <w:p w14:paraId="209D1547" w14:textId="77777777" w:rsidR="00B34762" w:rsidRDefault="00B34762" w:rsidP="00B34762">
            <w:pPr>
              <w:ind w:left="0"/>
              <w:rPr>
                <w:rFonts w:ascii="Cambria" w:hAnsi="Cambria"/>
                <w:color w:val="7F7F7F" w:themeColor="text1" w:themeTint="80"/>
              </w:rPr>
            </w:pPr>
          </w:p>
          <w:p w14:paraId="523FC070" w14:textId="4009C5A1" w:rsidR="00B34762" w:rsidRPr="00D01B68" w:rsidRDefault="00B34762" w:rsidP="00B34762">
            <w:pPr>
              <w:rPr>
                <w:rFonts w:ascii="Cambria" w:hAnsi="Cambria"/>
                <w:color w:val="7F7F7F" w:themeColor="text1" w:themeTint="80"/>
              </w:rPr>
            </w:pPr>
          </w:p>
        </w:tc>
      </w:tr>
    </w:tbl>
    <w:p w14:paraId="107FFECF" w14:textId="488E8A01" w:rsidR="00B34762" w:rsidRDefault="00B34762" w:rsidP="00B34762">
      <w:pPr>
        <w:pStyle w:val="Heading3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9.</w:t>
      </w:r>
      <w:r w:rsidRPr="008F6E8F">
        <w:t xml:space="preserve"> </w:t>
      </w:r>
      <w:r w:rsidRPr="00306196">
        <w:rPr>
          <w:color w:val="000000" w:themeColor="text1"/>
        </w:rPr>
        <w:t>onCl</w:t>
      </w:r>
      <w:r w:rsidR="0044771A">
        <w:rPr>
          <w:color w:val="000000" w:themeColor="text1"/>
        </w:rPr>
        <w:t>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5371"/>
      </w:tblGrid>
      <w:tr w:rsidR="00B34762" w:rsidRPr="00D01B68" w14:paraId="670982B0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FE01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6C4325AE" w14:textId="4C13B5CB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The event is invoked when </w:t>
            </w:r>
            <w:r w:rsidR="009D29A4">
              <w:rPr>
                <w:rFonts w:ascii="Cambria" w:hAnsi="Cambria"/>
                <w:color w:val="7F7F7F" w:themeColor="text1" w:themeTint="80"/>
              </w:rPr>
              <w:t>user clicks</w:t>
            </w:r>
            <w:r>
              <w:rPr>
                <w:rFonts w:ascii="Cambria" w:hAnsi="Cambria"/>
                <w:color w:val="7F7F7F" w:themeColor="text1" w:themeTint="80"/>
              </w:rPr>
              <w:t xml:space="preserve"> </w:t>
            </w:r>
            <w:r w:rsidR="0044771A">
              <w:rPr>
                <w:rFonts w:ascii="Cambria" w:hAnsi="Cambria"/>
                <w:color w:val="7F7F7F" w:themeColor="text1" w:themeTint="80"/>
              </w:rPr>
              <w:t>Cancel button</w:t>
            </w:r>
            <w:r>
              <w:rPr>
                <w:rFonts w:ascii="Cambria" w:hAnsi="Cambria"/>
                <w:color w:val="7F7F7F" w:themeColor="text1" w:themeTint="80"/>
              </w:rPr>
              <w:t>.</w:t>
            </w:r>
          </w:p>
        </w:tc>
      </w:tr>
      <w:tr w:rsidR="00B34762" w:rsidRPr="00D01B68" w14:paraId="18526D29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8B27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7D2429E" w14:textId="70A64D5C" w:rsidR="00B34762" w:rsidRPr="00D01B68" w:rsidRDefault="009D29A4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391E5D">
              <w:rPr>
                <w:rFonts w:ascii="Cambria" w:hAnsi="Cambria"/>
                <w:color w:val="7F7F7F" w:themeColor="text1" w:themeTint="80"/>
              </w:rPr>
              <w:t>onCl</w:t>
            </w:r>
            <w:r>
              <w:rPr>
                <w:rFonts w:ascii="Cambria" w:hAnsi="Cambria"/>
                <w:color w:val="7F7F7F" w:themeColor="text1" w:themeTint="80"/>
              </w:rPr>
              <w:t>ose (</w:t>
            </w:r>
            <w:r w:rsidR="00B34762">
              <w:rPr>
                <w:rFonts w:ascii="Cambria" w:hAnsi="Cambria"/>
                <w:color w:val="7F7F7F" w:themeColor="text1" w:themeTint="80"/>
              </w:rPr>
              <w:t>)</w:t>
            </w:r>
          </w:p>
        </w:tc>
      </w:tr>
      <w:tr w:rsidR="00B34762" w:rsidRPr="00D01B68" w14:paraId="020E5B8E" w14:textId="77777777" w:rsidTr="004E43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2757E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b/>
                <w:bCs/>
                <w:color w:val="7F7F7F" w:themeColor="text1" w:themeTint="80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3D23413" w14:textId="5C97FC36" w:rsidR="00B34762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 w:rsidRPr="00D01B68">
              <w:rPr>
                <w:rFonts w:ascii="Cambria" w:hAnsi="Cambria"/>
                <w:color w:val="7F7F7F" w:themeColor="text1" w:themeTint="80"/>
              </w:rPr>
              <w:t>this. view.</w:t>
            </w:r>
            <w:r>
              <w:rPr>
                <w:rFonts w:ascii="Cambria" w:hAnsi="Cambria"/>
                <w:color w:val="7F7F7F" w:themeColor="text1" w:themeTint="80"/>
              </w:rPr>
              <w:t xml:space="preserve"> actionsheet. </w:t>
            </w:r>
            <w:r w:rsidRPr="00112D0F">
              <w:rPr>
                <w:rFonts w:ascii="Cambria" w:hAnsi="Cambria"/>
                <w:color w:val="7F7F7F" w:themeColor="text1" w:themeTint="80"/>
              </w:rPr>
              <w:t>onCl</w:t>
            </w:r>
            <w:r w:rsidR="009D29A4">
              <w:rPr>
                <w:rFonts w:ascii="Cambria" w:hAnsi="Cambria"/>
                <w:color w:val="7F7F7F" w:themeColor="text1" w:themeTint="80"/>
              </w:rPr>
              <w:t>ose</w:t>
            </w:r>
            <w:r w:rsidRPr="00D01B68">
              <w:rPr>
                <w:rFonts w:ascii="Cambria" w:hAnsi="Cambria"/>
                <w:color w:val="7F7F7F" w:themeColor="text1" w:themeTint="80"/>
              </w:rPr>
              <w:t xml:space="preserve">= </w:t>
            </w:r>
            <w:r>
              <w:rPr>
                <w:rFonts w:ascii="Cambria" w:hAnsi="Cambria"/>
                <w:color w:val="7F7F7F" w:themeColor="text1" w:themeTint="80"/>
              </w:rPr>
              <w:t xml:space="preserve">function </w:t>
            </w:r>
            <w:r w:rsidR="009D29A4">
              <w:rPr>
                <w:rFonts w:ascii="Cambria" w:hAnsi="Cambria"/>
                <w:color w:val="7F7F7F" w:themeColor="text1" w:themeTint="80"/>
              </w:rPr>
              <w:t>() {</w:t>
            </w:r>
          </w:p>
          <w:p w14:paraId="32247374" w14:textId="15D08701" w:rsidR="00B34762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 xml:space="preserve">alert (“Clicked </w:t>
            </w:r>
            <w:r w:rsidR="009D29A4">
              <w:rPr>
                <w:rFonts w:ascii="Cambria" w:hAnsi="Cambria"/>
                <w:color w:val="7F7F7F" w:themeColor="text1" w:themeTint="80"/>
              </w:rPr>
              <w:t>Cancel button</w:t>
            </w:r>
            <w:r>
              <w:rPr>
                <w:rFonts w:ascii="Cambria" w:hAnsi="Cambria"/>
                <w:color w:val="7F7F7F" w:themeColor="text1" w:themeTint="80"/>
              </w:rPr>
              <w:t>”);</w:t>
            </w:r>
          </w:p>
          <w:p w14:paraId="3B6DE59C" w14:textId="77777777" w:rsidR="00B34762" w:rsidRPr="00D01B68" w:rsidRDefault="00B34762" w:rsidP="004E434A">
            <w:pPr>
              <w:rPr>
                <w:rFonts w:ascii="Cambria" w:hAnsi="Cambria"/>
                <w:color w:val="7F7F7F" w:themeColor="text1" w:themeTint="80"/>
              </w:rPr>
            </w:pPr>
            <w:r>
              <w:rPr>
                <w:rFonts w:ascii="Cambria" w:hAnsi="Cambria"/>
                <w:color w:val="7F7F7F" w:themeColor="text1" w:themeTint="80"/>
              </w:rPr>
              <w:t>}</w:t>
            </w:r>
            <w:r w:rsidRPr="00D01B68">
              <w:rPr>
                <w:rFonts w:ascii="Cambria" w:hAnsi="Cambria"/>
                <w:color w:val="7F7F7F" w:themeColor="text1" w:themeTint="80"/>
              </w:rPr>
              <w:t>;</w:t>
            </w:r>
          </w:p>
        </w:tc>
      </w:tr>
    </w:tbl>
    <w:p w14:paraId="35C27D25" w14:textId="77777777" w:rsidR="005A65AD" w:rsidRPr="005A65AD" w:rsidRDefault="005A65AD" w:rsidP="005A65AD">
      <w:pPr>
        <w:pStyle w:val="Heading3"/>
        <w:numPr>
          <w:ilvl w:val="0"/>
          <w:numId w:val="0"/>
        </w:numPr>
        <w:rPr>
          <w:color w:val="000000" w:themeColor="text1"/>
        </w:rPr>
      </w:pPr>
    </w:p>
    <w:p w14:paraId="5CFB66C2" w14:textId="44956E83" w:rsidR="002D0CCD" w:rsidRDefault="002D0CCD" w:rsidP="00756204">
      <w:pPr>
        <w:pStyle w:val="Heading1"/>
      </w:pPr>
      <w:r>
        <w:t>Revision History</w:t>
      </w:r>
    </w:p>
    <w:p w14:paraId="448A6E6D" w14:textId="2D5AFAE9" w:rsidR="002D0CCD" w:rsidRDefault="002D0CCD" w:rsidP="009A3212">
      <w:r>
        <w:t>App version 1.0.1:</w:t>
      </w:r>
    </w:p>
    <w:p w14:paraId="3A323A3E" w14:textId="14A2D817" w:rsidR="00756204" w:rsidRDefault="00756204" w:rsidP="002D0CCD">
      <w:pPr>
        <w:pStyle w:val="Heading2"/>
      </w:pPr>
      <w:r>
        <w:t>Limitations</w:t>
      </w:r>
    </w:p>
    <w:p w14:paraId="313C3843" w14:textId="3E0711AB" w:rsidR="00756204" w:rsidRDefault="009A3212" w:rsidP="002D0CCD">
      <w:r>
        <w:t>1. Landscape mode is not supported.</w:t>
      </w:r>
    </w:p>
    <w:p w14:paraId="303D9966" w14:textId="6CD9C34C" w:rsidR="009A3212" w:rsidRDefault="009A3212" w:rsidP="002D0CCD">
      <w:r>
        <w:t xml:space="preserve">2. If browser height is minimized </w:t>
      </w:r>
      <w:r w:rsidR="00F7484A">
        <w:t>UI gets distorted.</w:t>
      </w:r>
    </w:p>
    <w:sectPr w:rsidR="009A3212">
      <w:footerReference w:type="default" r:id="rId14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72ED" w14:textId="77777777" w:rsidR="00386B77" w:rsidRDefault="00386B77">
      <w:pPr>
        <w:spacing w:after="0" w:line="240" w:lineRule="auto"/>
      </w:pPr>
      <w:r>
        <w:separator/>
      </w:r>
    </w:p>
    <w:p w14:paraId="2856D08E" w14:textId="77777777" w:rsidR="00386B77" w:rsidRDefault="00386B77"/>
  </w:endnote>
  <w:endnote w:type="continuationSeparator" w:id="0">
    <w:p w14:paraId="794549BC" w14:textId="77777777" w:rsidR="00386B77" w:rsidRDefault="00386B77">
      <w:pPr>
        <w:spacing w:after="0" w:line="240" w:lineRule="auto"/>
      </w:pPr>
      <w:r>
        <w:continuationSeparator/>
      </w:r>
    </w:p>
    <w:p w14:paraId="722AAA9A" w14:textId="77777777" w:rsidR="00386B77" w:rsidRDefault="00386B77"/>
  </w:endnote>
  <w:endnote w:type="continuationNotice" w:id="1">
    <w:p w14:paraId="4B9A3C61" w14:textId="77777777" w:rsidR="00386B77" w:rsidRDefault="00386B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D2DC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A2EF" w14:textId="77777777" w:rsidR="00386B77" w:rsidRDefault="00386B77">
      <w:pPr>
        <w:spacing w:after="0" w:line="240" w:lineRule="auto"/>
      </w:pPr>
      <w:r>
        <w:separator/>
      </w:r>
    </w:p>
    <w:p w14:paraId="0CF86F89" w14:textId="77777777" w:rsidR="00386B77" w:rsidRDefault="00386B77"/>
  </w:footnote>
  <w:footnote w:type="continuationSeparator" w:id="0">
    <w:p w14:paraId="522B932F" w14:textId="77777777" w:rsidR="00386B77" w:rsidRDefault="00386B77">
      <w:pPr>
        <w:spacing w:after="0" w:line="240" w:lineRule="auto"/>
      </w:pPr>
      <w:r>
        <w:continuationSeparator/>
      </w:r>
    </w:p>
    <w:p w14:paraId="6CBA49BD" w14:textId="77777777" w:rsidR="00386B77" w:rsidRDefault="00386B77"/>
  </w:footnote>
  <w:footnote w:type="continuationNotice" w:id="1">
    <w:p w14:paraId="75C1EAD8" w14:textId="77777777" w:rsidR="00386B77" w:rsidRDefault="00386B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0EB"/>
    <w:multiLevelType w:val="hybridMultilevel"/>
    <w:tmpl w:val="5886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686D"/>
    <w:multiLevelType w:val="hybridMultilevel"/>
    <w:tmpl w:val="C9902D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4C366F9E"/>
    <w:multiLevelType w:val="multilevel"/>
    <w:tmpl w:val="8456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A6151"/>
    <w:multiLevelType w:val="multilevel"/>
    <w:tmpl w:val="5DB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B5360"/>
    <w:multiLevelType w:val="multilevel"/>
    <w:tmpl w:val="C6A081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55D50AFD"/>
    <w:multiLevelType w:val="multilevel"/>
    <w:tmpl w:val="D6E81B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6107043D"/>
    <w:multiLevelType w:val="hybridMultilevel"/>
    <w:tmpl w:val="A94C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EA6E63"/>
    <w:multiLevelType w:val="hybridMultilevel"/>
    <w:tmpl w:val="35D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2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5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E"/>
    <w:rsid w:val="000058B5"/>
    <w:rsid w:val="00017AB9"/>
    <w:rsid w:val="00017FF7"/>
    <w:rsid w:val="0004397C"/>
    <w:rsid w:val="00053310"/>
    <w:rsid w:val="00063572"/>
    <w:rsid w:val="0006736C"/>
    <w:rsid w:val="00075B20"/>
    <w:rsid w:val="00083D31"/>
    <w:rsid w:val="00083EF7"/>
    <w:rsid w:val="00092E07"/>
    <w:rsid w:val="00094AEE"/>
    <w:rsid w:val="00095562"/>
    <w:rsid w:val="000A187F"/>
    <w:rsid w:val="000A1F7C"/>
    <w:rsid w:val="000A5184"/>
    <w:rsid w:val="000A66BA"/>
    <w:rsid w:val="000B3912"/>
    <w:rsid w:val="000B45FD"/>
    <w:rsid w:val="000B625C"/>
    <w:rsid w:val="000C14EB"/>
    <w:rsid w:val="000C71C0"/>
    <w:rsid w:val="000D3189"/>
    <w:rsid w:val="000E04F1"/>
    <w:rsid w:val="000E0CFC"/>
    <w:rsid w:val="000F092D"/>
    <w:rsid w:val="000F39DE"/>
    <w:rsid w:val="000F672A"/>
    <w:rsid w:val="00101A9F"/>
    <w:rsid w:val="00111771"/>
    <w:rsid w:val="001129BF"/>
    <w:rsid w:val="00112D0F"/>
    <w:rsid w:val="001130BF"/>
    <w:rsid w:val="00116850"/>
    <w:rsid w:val="00127C00"/>
    <w:rsid w:val="001320E4"/>
    <w:rsid w:val="001335A0"/>
    <w:rsid w:val="00134F7F"/>
    <w:rsid w:val="00136659"/>
    <w:rsid w:val="001428E4"/>
    <w:rsid w:val="00151AA9"/>
    <w:rsid w:val="00161B6E"/>
    <w:rsid w:val="001624A9"/>
    <w:rsid w:val="00171CCF"/>
    <w:rsid w:val="00172D5F"/>
    <w:rsid w:val="00174666"/>
    <w:rsid w:val="00184929"/>
    <w:rsid w:val="0019171A"/>
    <w:rsid w:val="001B39BD"/>
    <w:rsid w:val="001C0767"/>
    <w:rsid w:val="001C09C1"/>
    <w:rsid w:val="001C63C0"/>
    <w:rsid w:val="001E0475"/>
    <w:rsid w:val="001E531A"/>
    <w:rsid w:val="001E7009"/>
    <w:rsid w:val="001F177C"/>
    <w:rsid w:val="001F50F9"/>
    <w:rsid w:val="001F7620"/>
    <w:rsid w:val="001F79A1"/>
    <w:rsid w:val="0020510E"/>
    <w:rsid w:val="00211766"/>
    <w:rsid w:val="00212D9D"/>
    <w:rsid w:val="00221F4A"/>
    <w:rsid w:val="00232412"/>
    <w:rsid w:val="00233BFF"/>
    <w:rsid w:val="00242CC1"/>
    <w:rsid w:val="0024746E"/>
    <w:rsid w:val="00266A82"/>
    <w:rsid w:val="00271183"/>
    <w:rsid w:val="00272FDD"/>
    <w:rsid w:val="00275D9C"/>
    <w:rsid w:val="002838E4"/>
    <w:rsid w:val="00284B2C"/>
    <w:rsid w:val="00285B94"/>
    <w:rsid w:val="0028718A"/>
    <w:rsid w:val="0029033D"/>
    <w:rsid w:val="00291ED8"/>
    <w:rsid w:val="002956C0"/>
    <w:rsid w:val="002B582E"/>
    <w:rsid w:val="002C0FA0"/>
    <w:rsid w:val="002C3C0D"/>
    <w:rsid w:val="002D05B8"/>
    <w:rsid w:val="002D0CCD"/>
    <w:rsid w:val="002E1D11"/>
    <w:rsid w:val="002E37E3"/>
    <w:rsid w:val="002E5479"/>
    <w:rsid w:val="002E5E35"/>
    <w:rsid w:val="002E66CD"/>
    <w:rsid w:val="00300354"/>
    <w:rsid w:val="00306196"/>
    <w:rsid w:val="00307320"/>
    <w:rsid w:val="00313D76"/>
    <w:rsid w:val="003144F8"/>
    <w:rsid w:val="00336F7A"/>
    <w:rsid w:val="003422B1"/>
    <w:rsid w:val="00345895"/>
    <w:rsid w:val="00352646"/>
    <w:rsid w:val="003528CB"/>
    <w:rsid w:val="00353D8F"/>
    <w:rsid w:val="00355E04"/>
    <w:rsid w:val="0036137F"/>
    <w:rsid w:val="00361BE0"/>
    <w:rsid w:val="003852BD"/>
    <w:rsid w:val="00386B77"/>
    <w:rsid w:val="00391E5D"/>
    <w:rsid w:val="003A6F58"/>
    <w:rsid w:val="003B4964"/>
    <w:rsid w:val="003B5411"/>
    <w:rsid w:val="003B5B81"/>
    <w:rsid w:val="003C5472"/>
    <w:rsid w:val="003C6AF8"/>
    <w:rsid w:val="003D7AA5"/>
    <w:rsid w:val="003E628A"/>
    <w:rsid w:val="003F05C0"/>
    <w:rsid w:val="003F18AD"/>
    <w:rsid w:val="00400962"/>
    <w:rsid w:val="00402A59"/>
    <w:rsid w:val="00402C83"/>
    <w:rsid w:val="004076AC"/>
    <w:rsid w:val="004121DF"/>
    <w:rsid w:val="00412AF4"/>
    <w:rsid w:val="004158CE"/>
    <w:rsid w:val="004168CD"/>
    <w:rsid w:val="00422194"/>
    <w:rsid w:val="0042376C"/>
    <w:rsid w:val="0043173D"/>
    <w:rsid w:val="0044177F"/>
    <w:rsid w:val="0044771A"/>
    <w:rsid w:val="004501C7"/>
    <w:rsid w:val="00457350"/>
    <w:rsid w:val="00460C5F"/>
    <w:rsid w:val="00464A36"/>
    <w:rsid w:val="00473480"/>
    <w:rsid w:val="0048296A"/>
    <w:rsid w:val="00484DC5"/>
    <w:rsid w:val="00485FEE"/>
    <w:rsid w:val="00495ACB"/>
    <w:rsid w:val="004A6D4D"/>
    <w:rsid w:val="004B18E9"/>
    <w:rsid w:val="004B59BB"/>
    <w:rsid w:val="004C0A61"/>
    <w:rsid w:val="004C4324"/>
    <w:rsid w:val="004C4730"/>
    <w:rsid w:val="004D1296"/>
    <w:rsid w:val="004D771C"/>
    <w:rsid w:val="004E6077"/>
    <w:rsid w:val="004E6E18"/>
    <w:rsid w:val="004F7178"/>
    <w:rsid w:val="0050491F"/>
    <w:rsid w:val="0053135F"/>
    <w:rsid w:val="00531C7E"/>
    <w:rsid w:val="00532E6D"/>
    <w:rsid w:val="005351EE"/>
    <w:rsid w:val="0053537D"/>
    <w:rsid w:val="00560ADF"/>
    <w:rsid w:val="00580A0D"/>
    <w:rsid w:val="005813CC"/>
    <w:rsid w:val="005878EA"/>
    <w:rsid w:val="00593455"/>
    <w:rsid w:val="005A4F49"/>
    <w:rsid w:val="005A65AD"/>
    <w:rsid w:val="005A6768"/>
    <w:rsid w:val="005B1619"/>
    <w:rsid w:val="005B7C24"/>
    <w:rsid w:val="005C0F32"/>
    <w:rsid w:val="005D1F03"/>
    <w:rsid w:val="005E21BA"/>
    <w:rsid w:val="005F593D"/>
    <w:rsid w:val="00605C5E"/>
    <w:rsid w:val="00606699"/>
    <w:rsid w:val="006130F2"/>
    <w:rsid w:val="00620701"/>
    <w:rsid w:val="006214FE"/>
    <w:rsid w:val="006226C3"/>
    <w:rsid w:val="006246A6"/>
    <w:rsid w:val="0063172D"/>
    <w:rsid w:val="00631BF7"/>
    <w:rsid w:val="0064105C"/>
    <w:rsid w:val="00645731"/>
    <w:rsid w:val="00656499"/>
    <w:rsid w:val="0065771C"/>
    <w:rsid w:val="00661999"/>
    <w:rsid w:val="006648EA"/>
    <w:rsid w:val="00664CA6"/>
    <w:rsid w:val="00677536"/>
    <w:rsid w:val="006846B7"/>
    <w:rsid w:val="006C6E28"/>
    <w:rsid w:val="006E4460"/>
    <w:rsid w:val="006F0FB9"/>
    <w:rsid w:val="006F4703"/>
    <w:rsid w:val="0070280E"/>
    <w:rsid w:val="00712212"/>
    <w:rsid w:val="007215BD"/>
    <w:rsid w:val="0072340D"/>
    <w:rsid w:val="007252CF"/>
    <w:rsid w:val="0074154B"/>
    <w:rsid w:val="0075065B"/>
    <w:rsid w:val="00752174"/>
    <w:rsid w:val="00754DD5"/>
    <w:rsid w:val="00755F50"/>
    <w:rsid w:val="00756204"/>
    <w:rsid w:val="00757DE5"/>
    <w:rsid w:val="00763763"/>
    <w:rsid w:val="00767262"/>
    <w:rsid w:val="00767CAC"/>
    <w:rsid w:val="00777732"/>
    <w:rsid w:val="007834B7"/>
    <w:rsid w:val="00787862"/>
    <w:rsid w:val="00794E75"/>
    <w:rsid w:val="007A1BDD"/>
    <w:rsid w:val="007A235B"/>
    <w:rsid w:val="007A3546"/>
    <w:rsid w:val="007A4928"/>
    <w:rsid w:val="007A5949"/>
    <w:rsid w:val="007B2142"/>
    <w:rsid w:val="007C31FA"/>
    <w:rsid w:val="007C48F1"/>
    <w:rsid w:val="007D0764"/>
    <w:rsid w:val="007D6489"/>
    <w:rsid w:val="007F1353"/>
    <w:rsid w:val="007F33FC"/>
    <w:rsid w:val="007F3633"/>
    <w:rsid w:val="008014E3"/>
    <w:rsid w:val="00830B93"/>
    <w:rsid w:val="008327A6"/>
    <w:rsid w:val="008404BF"/>
    <w:rsid w:val="00843FFC"/>
    <w:rsid w:val="008465B0"/>
    <w:rsid w:val="00847916"/>
    <w:rsid w:val="00860F4F"/>
    <w:rsid w:val="008626F4"/>
    <w:rsid w:val="00863BA7"/>
    <w:rsid w:val="008712D2"/>
    <w:rsid w:val="00872B54"/>
    <w:rsid w:val="00875EA1"/>
    <w:rsid w:val="0087691B"/>
    <w:rsid w:val="0087799B"/>
    <w:rsid w:val="00877E06"/>
    <w:rsid w:val="00883E4D"/>
    <w:rsid w:val="00885023"/>
    <w:rsid w:val="00892902"/>
    <w:rsid w:val="008964AA"/>
    <w:rsid w:val="00896842"/>
    <w:rsid w:val="008A1C26"/>
    <w:rsid w:val="008A2041"/>
    <w:rsid w:val="008A4B03"/>
    <w:rsid w:val="008B35F5"/>
    <w:rsid w:val="008B3D0B"/>
    <w:rsid w:val="008B7630"/>
    <w:rsid w:val="008C237E"/>
    <w:rsid w:val="008D0038"/>
    <w:rsid w:val="008D5F4B"/>
    <w:rsid w:val="008D6D0B"/>
    <w:rsid w:val="008E17C6"/>
    <w:rsid w:val="008E3CD4"/>
    <w:rsid w:val="00904A0F"/>
    <w:rsid w:val="009071B8"/>
    <w:rsid w:val="009124FF"/>
    <w:rsid w:val="009266FE"/>
    <w:rsid w:val="00930E2F"/>
    <w:rsid w:val="00947BAE"/>
    <w:rsid w:val="00950B29"/>
    <w:rsid w:val="00950CF4"/>
    <w:rsid w:val="00957193"/>
    <w:rsid w:val="00964619"/>
    <w:rsid w:val="009703E2"/>
    <w:rsid w:val="009717C8"/>
    <w:rsid w:val="00973B13"/>
    <w:rsid w:val="009759A2"/>
    <w:rsid w:val="009A2C34"/>
    <w:rsid w:val="009A2EC9"/>
    <w:rsid w:val="009A3212"/>
    <w:rsid w:val="009B496C"/>
    <w:rsid w:val="009B62A9"/>
    <w:rsid w:val="009C13F5"/>
    <w:rsid w:val="009C1951"/>
    <w:rsid w:val="009C3787"/>
    <w:rsid w:val="009D2022"/>
    <w:rsid w:val="009D29A4"/>
    <w:rsid w:val="009D4126"/>
    <w:rsid w:val="009E4FB9"/>
    <w:rsid w:val="009E75EA"/>
    <w:rsid w:val="009F46F8"/>
    <w:rsid w:val="009F5411"/>
    <w:rsid w:val="00A02A97"/>
    <w:rsid w:val="00A10BFC"/>
    <w:rsid w:val="00A11617"/>
    <w:rsid w:val="00A14EC7"/>
    <w:rsid w:val="00A243BB"/>
    <w:rsid w:val="00A252E9"/>
    <w:rsid w:val="00A313A7"/>
    <w:rsid w:val="00A32203"/>
    <w:rsid w:val="00A51BA4"/>
    <w:rsid w:val="00A57452"/>
    <w:rsid w:val="00A64A39"/>
    <w:rsid w:val="00A76605"/>
    <w:rsid w:val="00A81444"/>
    <w:rsid w:val="00A83CD5"/>
    <w:rsid w:val="00A8790D"/>
    <w:rsid w:val="00A90C3D"/>
    <w:rsid w:val="00AA1271"/>
    <w:rsid w:val="00AA7D35"/>
    <w:rsid w:val="00AB7700"/>
    <w:rsid w:val="00AC20E9"/>
    <w:rsid w:val="00AD78B7"/>
    <w:rsid w:val="00AE334B"/>
    <w:rsid w:val="00AE4CA5"/>
    <w:rsid w:val="00AE611A"/>
    <w:rsid w:val="00AF4861"/>
    <w:rsid w:val="00B031C6"/>
    <w:rsid w:val="00B061D2"/>
    <w:rsid w:val="00B17F4F"/>
    <w:rsid w:val="00B234A3"/>
    <w:rsid w:val="00B34762"/>
    <w:rsid w:val="00B35558"/>
    <w:rsid w:val="00B4775C"/>
    <w:rsid w:val="00B504C1"/>
    <w:rsid w:val="00B53065"/>
    <w:rsid w:val="00B611D8"/>
    <w:rsid w:val="00B63BB9"/>
    <w:rsid w:val="00B82E02"/>
    <w:rsid w:val="00B97909"/>
    <w:rsid w:val="00BA0E95"/>
    <w:rsid w:val="00BA22EC"/>
    <w:rsid w:val="00BA30E5"/>
    <w:rsid w:val="00BA4EEB"/>
    <w:rsid w:val="00BA62A4"/>
    <w:rsid w:val="00BA7027"/>
    <w:rsid w:val="00BB15D4"/>
    <w:rsid w:val="00BB354C"/>
    <w:rsid w:val="00BB6F9B"/>
    <w:rsid w:val="00BC1778"/>
    <w:rsid w:val="00BC75FD"/>
    <w:rsid w:val="00BD6C27"/>
    <w:rsid w:val="00BE5F26"/>
    <w:rsid w:val="00BF44A9"/>
    <w:rsid w:val="00BF569A"/>
    <w:rsid w:val="00C025AD"/>
    <w:rsid w:val="00C044D8"/>
    <w:rsid w:val="00C158CC"/>
    <w:rsid w:val="00C25941"/>
    <w:rsid w:val="00C279DA"/>
    <w:rsid w:val="00C30790"/>
    <w:rsid w:val="00C33225"/>
    <w:rsid w:val="00C50848"/>
    <w:rsid w:val="00C522C8"/>
    <w:rsid w:val="00C70E9B"/>
    <w:rsid w:val="00C81007"/>
    <w:rsid w:val="00C93141"/>
    <w:rsid w:val="00C96165"/>
    <w:rsid w:val="00CA1BC4"/>
    <w:rsid w:val="00CA77C6"/>
    <w:rsid w:val="00CD32F6"/>
    <w:rsid w:val="00CD415B"/>
    <w:rsid w:val="00CD531B"/>
    <w:rsid w:val="00CD6585"/>
    <w:rsid w:val="00CF3F9E"/>
    <w:rsid w:val="00CF615D"/>
    <w:rsid w:val="00D059CB"/>
    <w:rsid w:val="00D1320D"/>
    <w:rsid w:val="00D1551F"/>
    <w:rsid w:val="00D26F92"/>
    <w:rsid w:val="00D37FC8"/>
    <w:rsid w:val="00D532A6"/>
    <w:rsid w:val="00D54BFD"/>
    <w:rsid w:val="00D55C7A"/>
    <w:rsid w:val="00D574DE"/>
    <w:rsid w:val="00D7147C"/>
    <w:rsid w:val="00D72602"/>
    <w:rsid w:val="00D836C6"/>
    <w:rsid w:val="00D92555"/>
    <w:rsid w:val="00D94161"/>
    <w:rsid w:val="00D94C50"/>
    <w:rsid w:val="00DB652E"/>
    <w:rsid w:val="00DC2F1C"/>
    <w:rsid w:val="00DD226C"/>
    <w:rsid w:val="00DD4BBE"/>
    <w:rsid w:val="00DD502D"/>
    <w:rsid w:val="00DD524F"/>
    <w:rsid w:val="00DD76C8"/>
    <w:rsid w:val="00DE27AE"/>
    <w:rsid w:val="00DF21A7"/>
    <w:rsid w:val="00E00503"/>
    <w:rsid w:val="00E0309D"/>
    <w:rsid w:val="00E303B2"/>
    <w:rsid w:val="00E35E74"/>
    <w:rsid w:val="00E444C9"/>
    <w:rsid w:val="00E5444A"/>
    <w:rsid w:val="00E56D32"/>
    <w:rsid w:val="00E70FEE"/>
    <w:rsid w:val="00E808A7"/>
    <w:rsid w:val="00E81399"/>
    <w:rsid w:val="00E833A8"/>
    <w:rsid w:val="00EA285B"/>
    <w:rsid w:val="00EC4ADC"/>
    <w:rsid w:val="00EC57A3"/>
    <w:rsid w:val="00EC57EC"/>
    <w:rsid w:val="00ED763B"/>
    <w:rsid w:val="00EE6B8D"/>
    <w:rsid w:val="00F01511"/>
    <w:rsid w:val="00F1567E"/>
    <w:rsid w:val="00F25200"/>
    <w:rsid w:val="00F258AD"/>
    <w:rsid w:val="00F27ED7"/>
    <w:rsid w:val="00F30FDA"/>
    <w:rsid w:val="00F33C21"/>
    <w:rsid w:val="00F33C43"/>
    <w:rsid w:val="00F418E7"/>
    <w:rsid w:val="00F43699"/>
    <w:rsid w:val="00F4645E"/>
    <w:rsid w:val="00F54395"/>
    <w:rsid w:val="00F64E1C"/>
    <w:rsid w:val="00F67B07"/>
    <w:rsid w:val="00F67C8E"/>
    <w:rsid w:val="00F67CE1"/>
    <w:rsid w:val="00F731F6"/>
    <w:rsid w:val="00F7484A"/>
    <w:rsid w:val="00F75CE5"/>
    <w:rsid w:val="00F9636E"/>
    <w:rsid w:val="00F96993"/>
    <w:rsid w:val="00FA5DDD"/>
    <w:rsid w:val="00FA66DA"/>
    <w:rsid w:val="00FA74A3"/>
    <w:rsid w:val="00FB56E4"/>
    <w:rsid w:val="00FB5B6D"/>
    <w:rsid w:val="00FC2CD5"/>
    <w:rsid w:val="00FD1B66"/>
    <w:rsid w:val="00FE3590"/>
    <w:rsid w:val="00FE56F9"/>
    <w:rsid w:val="00FE790B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F16"/>
  <w15:chartTrackingRefBased/>
  <w15:docId w15:val="{6F773EC7-0CA6-254D-9967-887123EE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AD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1624A9"/>
    <w:pPr>
      <w:spacing w:after="160" w:line="259" w:lineRule="auto"/>
      <w:ind w:left="720"/>
      <w:contextualSpacing/>
    </w:pPr>
    <w:rPr>
      <w:color w:val="auto"/>
      <w:lang w:eastAsia="en-US"/>
    </w:rPr>
  </w:style>
  <w:style w:type="character" w:customStyle="1" w:styleId="myvariablescomponent">
    <w:name w:val="myvariablescomponent"/>
    <w:basedOn w:val="DefaultParagraphFont"/>
    <w:rsid w:val="001624A9"/>
  </w:style>
  <w:style w:type="character" w:styleId="HTMLCode">
    <w:name w:val="HTML Code"/>
    <w:basedOn w:val="DefaultParagraphFont"/>
    <w:uiPriority w:val="99"/>
    <w:semiHidden/>
    <w:unhideWhenUsed/>
    <w:rsid w:val="001624A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1624A9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4B5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9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6D4D"/>
    <w:rPr>
      <w:color w:val="58A8AD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775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FEE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com">
    <w:name w:val="com"/>
    <w:basedOn w:val="DefaultParagraphFont"/>
    <w:rsid w:val="00E70FEE"/>
  </w:style>
  <w:style w:type="character" w:customStyle="1" w:styleId="pln">
    <w:name w:val="pln"/>
    <w:basedOn w:val="DefaultParagraphFont"/>
    <w:rsid w:val="00E7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anage.hclvoltmx.com/" TargetMode="External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ource.hcltechsw.com/volt-mx-docs/docs/documentation/Iris/iris_user_guide/Content/Cloud_Build_in_VoltMX_Iri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ireddy/Library/Containers/com.microsoft.Word/Data/Library/Application%20Support/Microsoft/Office/16.0/DTS/en-GB%7bD7C77CCA-5730-CA4E-8751-77A155D6A7A7%7d/%7b14A62B1A-6493-A444-B717-A1AE5BAEA087%7dtf1000208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3:15:0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{14A62B1A-6493-A444-B717-A1AE5BAEA087}tf10002082.dotx</Template>
  <TotalTime>11</TotalTime>
  <Pages>13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 Naga Hanisha Vemula</cp:lastModifiedBy>
  <cp:revision>28</cp:revision>
  <dcterms:created xsi:type="dcterms:W3CDTF">2021-09-27T17:03:00Z</dcterms:created>
  <dcterms:modified xsi:type="dcterms:W3CDTF">2021-12-14T06:40:00Z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726d4063-314b-4f0e-996f-6331819039a0</vt:lpwstr>
  </property>
</Properties>
</file>